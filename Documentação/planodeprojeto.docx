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F72A3" w14:textId="77777777" w:rsidR="00D70415" w:rsidRDefault="00D70415" w:rsidP="00D70415">
      <w:pPr>
        <w:pStyle w:val="titulo"/>
      </w:pPr>
      <w:bookmarkStart w:id="0" w:name="_Ref471361557"/>
      <w:r>
        <w:t>Plano de Gerenciamento do Projeto</w:t>
      </w:r>
    </w:p>
    <w:p w14:paraId="65CD8C0A" w14:textId="77777777" w:rsidR="00D70415" w:rsidRDefault="00D70415" w:rsidP="00D70415">
      <w:pPr>
        <w:pStyle w:val="sistema"/>
        <w:rPr>
          <w:color w:val="0000FF"/>
          <w:sz w:val="32"/>
        </w:rPr>
      </w:pPr>
      <w:r>
        <w:rPr>
          <w:color w:val="0000FF"/>
        </w:rPr>
        <w:t>&lt;Nome/Ano do Projeto&gt;</w:t>
      </w:r>
    </w:p>
    <w:p w14:paraId="198237A6" w14:textId="77777777" w:rsidR="00D70415" w:rsidRDefault="00D70415" w:rsidP="00D70415">
      <w:pPr>
        <w:pStyle w:val="versao"/>
        <w:rPr>
          <w:i/>
          <w:color w:val="0000FF"/>
        </w:rPr>
      </w:pPr>
      <w:r>
        <w:t xml:space="preserve"> </w:t>
      </w:r>
    </w:p>
    <w:p w14:paraId="339D9C58" w14:textId="77777777" w:rsidR="00D70415" w:rsidRDefault="00D70415" w:rsidP="00D70415">
      <w:pPr>
        <w:sectPr w:rsidR="00D70415">
          <w:headerReference w:type="even" r:id="rId7"/>
          <w:headerReference w:type="default" r:id="rId8"/>
          <w:footerReference w:type="even" r:id="rId9"/>
          <w:footerReference w:type="default" r:id="rId10"/>
          <w:headerReference w:type="first" r:id="rId11"/>
          <w:footerReference w:type="first" r:id="rId12"/>
          <w:pgSz w:w="11906" w:h="16838" w:code="9"/>
          <w:pgMar w:top="1134" w:right="1418" w:bottom="2041" w:left="1418" w:header="680" w:footer="680" w:gutter="0"/>
          <w:cols w:space="720"/>
        </w:sectPr>
      </w:pPr>
    </w:p>
    <w:p w14:paraId="4083A8EC" w14:textId="77777777" w:rsidR="00D70415" w:rsidRDefault="00D70415" w:rsidP="00D70415">
      <w:pPr>
        <w:jc w:val="center"/>
        <w:rPr>
          <w:rFonts w:ascii="Arial" w:hAnsi="Arial" w:cs="Arial"/>
          <w:b/>
          <w:bCs/>
          <w:sz w:val="28"/>
        </w:rPr>
      </w:pPr>
      <w:r>
        <w:rPr>
          <w:rFonts w:ascii="Arial" w:hAnsi="Arial" w:cs="Arial"/>
          <w:b/>
          <w:bCs/>
          <w:sz w:val="28"/>
        </w:rPr>
        <w:lastRenderedPageBreak/>
        <w:t>Histórico de Alterações</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276"/>
        <w:gridCol w:w="992"/>
        <w:gridCol w:w="4536"/>
        <w:gridCol w:w="1985"/>
      </w:tblGrid>
      <w:tr w:rsidR="00D70415" w14:paraId="4DCC55BC" w14:textId="77777777" w:rsidTr="0015736A">
        <w:tc>
          <w:tcPr>
            <w:tcW w:w="1276" w:type="dxa"/>
            <w:tcBorders>
              <w:top w:val="single" w:sz="6" w:space="0" w:color="auto"/>
              <w:left w:val="single" w:sz="6" w:space="0" w:color="auto"/>
              <w:bottom w:val="single" w:sz="6" w:space="0" w:color="auto"/>
              <w:right w:val="single" w:sz="6" w:space="0" w:color="auto"/>
            </w:tcBorders>
            <w:shd w:val="pct12" w:color="000000" w:fill="FFFFFF"/>
          </w:tcPr>
          <w:p w14:paraId="15F42E1E" w14:textId="77777777" w:rsidR="00D70415" w:rsidRDefault="00D70415" w:rsidP="0015736A">
            <w:pPr>
              <w:pStyle w:val="Tabletext"/>
              <w:ind w:left="0"/>
              <w:jc w:val="center"/>
              <w:rPr>
                <w:b/>
                <w:sz w:val="22"/>
                <w:lang w:val="pt-BR"/>
              </w:rPr>
            </w:pPr>
            <w:r>
              <w:rPr>
                <w:b/>
                <w:sz w:val="22"/>
                <w:lang w:val="pt-BR"/>
              </w:rPr>
              <w:t>Data</w:t>
            </w:r>
          </w:p>
        </w:tc>
        <w:tc>
          <w:tcPr>
            <w:tcW w:w="992" w:type="dxa"/>
            <w:tcBorders>
              <w:top w:val="single" w:sz="6" w:space="0" w:color="auto"/>
              <w:left w:val="single" w:sz="6" w:space="0" w:color="auto"/>
              <w:bottom w:val="single" w:sz="6" w:space="0" w:color="auto"/>
              <w:right w:val="single" w:sz="6" w:space="0" w:color="auto"/>
            </w:tcBorders>
            <w:shd w:val="pct12" w:color="000000" w:fill="FFFFFF"/>
          </w:tcPr>
          <w:p w14:paraId="5399FA35" w14:textId="77777777" w:rsidR="00D70415" w:rsidRDefault="00D70415" w:rsidP="0015736A">
            <w:pPr>
              <w:pStyle w:val="Tabletext"/>
              <w:ind w:left="34"/>
              <w:jc w:val="center"/>
              <w:rPr>
                <w:b/>
                <w:sz w:val="22"/>
                <w:lang w:val="pt-BR"/>
              </w:rPr>
            </w:pPr>
            <w:r>
              <w:rPr>
                <w:b/>
                <w:sz w:val="22"/>
                <w:lang w:val="pt-BR"/>
              </w:rPr>
              <w:t>Versão</w:t>
            </w:r>
          </w:p>
        </w:tc>
        <w:tc>
          <w:tcPr>
            <w:tcW w:w="4536" w:type="dxa"/>
            <w:tcBorders>
              <w:top w:val="single" w:sz="6" w:space="0" w:color="auto"/>
              <w:left w:val="single" w:sz="6" w:space="0" w:color="auto"/>
              <w:bottom w:val="single" w:sz="6" w:space="0" w:color="auto"/>
              <w:right w:val="single" w:sz="6" w:space="0" w:color="auto"/>
            </w:tcBorders>
            <w:shd w:val="pct12" w:color="000000" w:fill="FFFFFF"/>
          </w:tcPr>
          <w:p w14:paraId="55209DC4" w14:textId="77777777" w:rsidR="00D70415" w:rsidRDefault="00D70415" w:rsidP="0015736A">
            <w:pPr>
              <w:pStyle w:val="Tabletext"/>
              <w:ind w:left="34"/>
              <w:jc w:val="center"/>
              <w:rPr>
                <w:b/>
                <w:sz w:val="22"/>
                <w:lang w:val="pt-BR"/>
              </w:rPr>
            </w:pPr>
            <w:r>
              <w:rPr>
                <w:b/>
                <w:sz w:val="22"/>
                <w:lang w:val="pt-BR"/>
              </w:rPr>
              <w:t>Descrição</w:t>
            </w:r>
          </w:p>
        </w:tc>
        <w:tc>
          <w:tcPr>
            <w:tcW w:w="1985" w:type="dxa"/>
            <w:tcBorders>
              <w:top w:val="single" w:sz="6" w:space="0" w:color="auto"/>
              <w:left w:val="single" w:sz="6" w:space="0" w:color="auto"/>
              <w:bottom w:val="single" w:sz="6" w:space="0" w:color="auto"/>
              <w:right w:val="single" w:sz="6" w:space="0" w:color="auto"/>
            </w:tcBorders>
            <w:shd w:val="pct12" w:color="000000" w:fill="FFFFFF"/>
          </w:tcPr>
          <w:p w14:paraId="5F51523A" w14:textId="77777777" w:rsidR="00D70415" w:rsidRDefault="00D70415" w:rsidP="0015736A">
            <w:pPr>
              <w:pStyle w:val="Tabletext"/>
              <w:ind w:left="30"/>
              <w:jc w:val="center"/>
              <w:rPr>
                <w:b/>
                <w:sz w:val="22"/>
                <w:lang w:val="pt-BR"/>
              </w:rPr>
            </w:pPr>
            <w:r>
              <w:rPr>
                <w:b/>
                <w:sz w:val="22"/>
                <w:lang w:val="pt-BR"/>
              </w:rPr>
              <w:t>Autor</w:t>
            </w:r>
          </w:p>
        </w:tc>
      </w:tr>
      <w:tr w:rsidR="00D70415" w14:paraId="6DA48CAE" w14:textId="77777777" w:rsidTr="0015736A">
        <w:tc>
          <w:tcPr>
            <w:tcW w:w="1276" w:type="dxa"/>
            <w:tcBorders>
              <w:top w:val="single" w:sz="6" w:space="0" w:color="auto"/>
              <w:left w:val="single" w:sz="6" w:space="0" w:color="auto"/>
              <w:bottom w:val="single" w:sz="6" w:space="0" w:color="auto"/>
              <w:right w:val="single" w:sz="6" w:space="0" w:color="auto"/>
            </w:tcBorders>
          </w:tcPr>
          <w:p w14:paraId="3301DEE5" w14:textId="77777777" w:rsidR="00D70415" w:rsidRPr="006F4305" w:rsidRDefault="00D70415" w:rsidP="0015736A">
            <w:pPr>
              <w:pStyle w:val="instrucaodepreenchimento"/>
              <w:rPr>
                <w:i w:val="0"/>
                <w:sz w:val="20"/>
              </w:rPr>
            </w:pPr>
            <w:r w:rsidRPr="006F4305">
              <w:rPr>
                <w:i w:val="0"/>
                <w:sz w:val="20"/>
              </w:rPr>
              <w:t>&lt;</w:t>
            </w:r>
            <w:proofErr w:type="spellStart"/>
            <w:r w:rsidRPr="006F4305">
              <w:rPr>
                <w:i w:val="0"/>
                <w:sz w:val="20"/>
              </w:rPr>
              <w:t>dd</w:t>
            </w:r>
            <w:proofErr w:type="spellEnd"/>
            <w:r w:rsidRPr="006F4305">
              <w:rPr>
                <w:i w:val="0"/>
                <w:sz w:val="20"/>
              </w:rPr>
              <w:t>/mm/aa&gt;</w:t>
            </w:r>
          </w:p>
        </w:tc>
        <w:tc>
          <w:tcPr>
            <w:tcW w:w="992" w:type="dxa"/>
            <w:tcBorders>
              <w:top w:val="single" w:sz="6" w:space="0" w:color="auto"/>
              <w:left w:val="single" w:sz="6" w:space="0" w:color="auto"/>
              <w:bottom w:val="single" w:sz="6" w:space="0" w:color="auto"/>
              <w:right w:val="single" w:sz="6" w:space="0" w:color="auto"/>
            </w:tcBorders>
          </w:tcPr>
          <w:p w14:paraId="69D0C99C" w14:textId="77777777" w:rsidR="00D70415" w:rsidRPr="006F4305" w:rsidRDefault="00D70415" w:rsidP="0015736A">
            <w:pPr>
              <w:pStyle w:val="instrucaodepreenchimento"/>
              <w:rPr>
                <w:i w:val="0"/>
                <w:sz w:val="20"/>
              </w:rPr>
            </w:pPr>
            <w:r w:rsidRPr="006F4305">
              <w:rPr>
                <w:i w:val="0"/>
                <w:sz w:val="20"/>
              </w:rPr>
              <w:t>&lt;</w:t>
            </w:r>
            <w:proofErr w:type="spellStart"/>
            <w:r w:rsidRPr="006F4305">
              <w:rPr>
                <w:i w:val="0"/>
                <w:sz w:val="20"/>
              </w:rPr>
              <w:t>x.x</w:t>
            </w:r>
            <w:proofErr w:type="spellEnd"/>
            <w:r w:rsidRPr="006F4305">
              <w:rPr>
                <w:i w:val="0"/>
                <w:sz w:val="20"/>
              </w:rPr>
              <w:t>&gt;</w:t>
            </w:r>
          </w:p>
        </w:tc>
        <w:tc>
          <w:tcPr>
            <w:tcW w:w="4536" w:type="dxa"/>
            <w:tcBorders>
              <w:top w:val="single" w:sz="6" w:space="0" w:color="auto"/>
              <w:left w:val="single" w:sz="6" w:space="0" w:color="auto"/>
              <w:bottom w:val="single" w:sz="6" w:space="0" w:color="auto"/>
              <w:right w:val="single" w:sz="6" w:space="0" w:color="auto"/>
            </w:tcBorders>
          </w:tcPr>
          <w:p w14:paraId="09D35E63" w14:textId="77777777" w:rsidR="00D70415" w:rsidRPr="006F4305" w:rsidRDefault="00D70415" w:rsidP="0015736A">
            <w:pPr>
              <w:pStyle w:val="instrucaodepreenchimento"/>
              <w:rPr>
                <w:i w:val="0"/>
                <w:sz w:val="20"/>
              </w:rPr>
            </w:pPr>
            <w:r w:rsidRPr="006F4305">
              <w:rPr>
                <w:i w:val="0"/>
                <w:sz w:val="20"/>
              </w:rPr>
              <w:t>&lt;Descrição da modificação&gt;</w:t>
            </w:r>
          </w:p>
        </w:tc>
        <w:tc>
          <w:tcPr>
            <w:tcW w:w="1985" w:type="dxa"/>
            <w:tcBorders>
              <w:top w:val="single" w:sz="6" w:space="0" w:color="auto"/>
              <w:left w:val="single" w:sz="6" w:space="0" w:color="auto"/>
              <w:bottom w:val="single" w:sz="6" w:space="0" w:color="auto"/>
              <w:right w:val="single" w:sz="6" w:space="0" w:color="auto"/>
            </w:tcBorders>
          </w:tcPr>
          <w:p w14:paraId="0CD8A0FC" w14:textId="77777777" w:rsidR="00D70415" w:rsidRPr="006F4305" w:rsidRDefault="00D70415" w:rsidP="0015736A">
            <w:pPr>
              <w:pStyle w:val="instrucaodepreenchimento"/>
              <w:rPr>
                <w:i w:val="0"/>
                <w:sz w:val="20"/>
              </w:rPr>
            </w:pPr>
            <w:r w:rsidRPr="006F4305">
              <w:rPr>
                <w:i w:val="0"/>
                <w:sz w:val="20"/>
              </w:rPr>
              <w:t>&lt;nome do autor&gt;</w:t>
            </w:r>
          </w:p>
        </w:tc>
      </w:tr>
      <w:tr w:rsidR="00D70415" w14:paraId="62981C78" w14:textId="77777777" w:rsidTr="0015736A">
        <w:tc>
          <w:tcPr>
            <w:tcW w:w="1276" w:type="dxa"/>
            <w:tcBorders>
              <w:top w:val="single" w:sz="6" w:space="0" w:color="auto"/>
              <w:left w:val="single" w:sz="6" w:space="0" w:color="auto"/>
              <w:bottom w:val="single" w:sz="6" w:space="0" w:color="auto"/>
              <w:right w:val="single" w:sz="6" w:space="0" w:color="auto"/>
            </w:tcBorders>
          </w:tcPr>
          <w:p w14:paraId="5CB5E4B2" w14:textId="77777777" w:rsidR="00D70415" w:rsidRDefault="00D70415" w:rsidP="0015736A">
            <w:pPr>
              <w:pStyle w:val="Tabletext"/>
              <w:ind w:left="0"/>
              <w:jc w:val="both"/>
              <w:rPr>
                <w:lang w:val="pt-BR"/>
              </w:rPr>
            </w:pPr>
          </w:p>
        </w:tc>
        <w:tc>
          <w:tcPr>
            <w:tcW w:w="992" w:type="dxa"/>
            <w:tcBorders>
              <w:top w:val="single" w:sz="6" w:space="0" w:color="auto"/>
              <w:left w:val="single" w:sz="6" w:space="0" w:color="auto"/>
              <w:bottom w:val="single" w:sz="6" w:space="0" w:color="auto"/>
              <w:right w:val="single" w:sz="6" w:space="0" w:color="auto"/>
            </w:tcBorders>
          </w:tcPr>
          <w:p w14:paraId="491379AC" w14:textId="77777777" w:rsidR="00D70415" w:rsidRDefault="00D70415" w:rsidP="0015736A">
            <w:pPr>
              <w:pStyle w:val="Tabletext"/>
              <w:ind w:left="34"/>
              <w:rPr>
                <w:lang w:val="pt-BR"/>
              </w:rPr>
            </w:pPr>
          </w:p>
        </w:tc>
        <w:tc>
          <w:tcPr>
            <w:tcW w:w="4536" w:type="dxa"/>
            <w:tcBorders>
              <w:top w:val="single" w:sz="6" w:space="0" w:color="auto"/>
              <w:left w:val="single" w:sz="6" w:space="0" w:color="auto"/>
              <w:bottom w:val="single" w:sz="6" w:space="0" w:color="auto"/>
              <w:right w:val="single" w:sz="6" w:space="0" w:color="auto"/>
            </w:tcBorders>
          </w:tcPr>
          <w:p w14:paraId="0B2FA2BD" w14:textId="77777777" w:rsidR="00D70415" w:rsidRDefault="00D70415" w:rsidP="0015736A">
            <w:pPr>
              <w:pStyle w:val="Tabletext"/>
              <w:ind w:left="34"/>
              <w:rPr>
                <w:lang w:val="pt-BR"/>
              </w:rPr>
            </w:pPr>
          </w:p>
        </w:tc>
        <w:tc>
          <w:tcPr>
            <w:tcW w:w="1985" w:type="dxa"/>
            <w:tcBorders>
              <w:top w:val="single" w:sz="6" w:space="0" w:color="auto"/>
              <w:left w:val="single" w:sz="6" w:space="0" w:color="auto"/>
              <w:bottom w:val="single" w:sz="6" w:space="0" w:color="auto"/>
              <w:right w:val="single" w:sz="6" w:space="0" w:color="auto"/>
            </w:tcBorders>
          </w:tcPr>
          <w:p w14:paraId="3D82EBAD" w14:textId="77777777" w:rsidR="00D70415" w:rsidRDefault="00D70415" w:rsidP="0015736A">
            <w:pPr>
              <w:pStyle w:val="Tabletext"/>
              <w:ind w:left="30"/>
              <w:rPr>
                <w:lang w:val="pt-BR"/>
              </w:rPr>
            </w:pPr>
          </w:p>
        </w:tc>
      </w:tr>
      <w:tr w:rsidR="00D70415" w14:paraId="661B2F8F" w14:textId="77777777" w:rsidTr="0015736A">
        <w:tc>
          <w:tcPr>
            <w:tcW w:w="1276" w:type="dxa"/>
            <w:tcBorders>
              <w:top w:val="single" w:sz="6" w:space="0" w:color="auto"/>
              <w:left w:val="single" w:sz="6" w:space="0" w:color="auto"/>
              <w:bottom w:val="single" w:sz="6" w:space="0" w:color="auto"/>
              <w:right w:val="single" w:sz="6" w:space="0" w:color="auto"/>
            </w:tcBorders>
          </w:tcPr>
          <w:p w14:paraId="00891285" w14:textId="77777777" w:rsidR="00D70415" w:rsidRDefault="00D70415" w:rsidP="0015736A">
            <w:pPr>
              <w:pStyle w:val="Tabletext"/>
              <w:ind w:left="0"/>
              <w:rPr>
                <w:lang w:val="pt-BR"/>
              </w:rPr>
            </w:pPr>
          </w:p>
        </w:tc>
        <w:tc>
          <w:tcPr>
            <w:tcW w:w="992" w:type="dxa"/>
            <w:tcBorders>
              <w:top w:val="single" w:sz="6" w:space="0" w:color="auto"/>
              <w:left w:val="single" w:sz="6" w:space="0" w:color="auto"/>
              <w:bottom w:val="single" w:sz="6" w:space="0" w:color="auto"/>
              <w:right w:val="single" w:sz="6" w:space="0" w:color="auto"/>
            </w:tcBorders>
          </w:tcPr>
          <w:p w14:paraId="25983383" w14:textId="77777777" w:rsidR="00D70415" w:rsidRDefault="00D70415" w:rsidP="0015736A">
            <w:pPr>
              <w:pStyle w:val="Tabletext"/>
              <w:ind w:left="34"/>
              <w:rPr>
                <w:lang w:val="pt-BR"/>
              </w:rPr>
            </w:pPr>
          </w:p>
        </w:tc>
        <w:tc>
          <w:tcPr>
            <w:tcW w:w="4536" w:type="dxa"/>
            <w:tcBorders>
              <w:top w:val="single" w:sz="6" w:space="0" w:color="auto"/>
              <w:left w:val="single" w:sz="6" w:space="0" w:color="auto"/>
              <w:bottom w:val="single" w:sz="6" w:space="0" w:color="auto"/>
              <w:right w:val="single" w:sz="6" w:space="0" w:color="auto"/>
            </w:tcBorders>
          </w:tcPr>
          <w:p w14:paraId="5AFCEF19" w14:textId="77777777" w:rsidR="00D70415" w:rsidRDefault="00D70415" w:rsidP="0015736A">
            <w:pPr>
              <w:pStyle w:val="Tabletext"/>
              <w:ind w:left="34"/>
              <w:rPr>
                <w:lang w:val="pt-BR"/>
              </w:rPr>
            </w:pPr>
          </w:p>
        </w:tc>
        <w:tc>
          <w:tcPr>
            <w:tcW w:w="1985" w:type="dxa"/>
            <w:tcBorders>
              <w:top w:val="single" w:sz="6" w:space="0" w:color="auto"/>
              <w:left w:val="single" w:sz="6" w:space="0" w:color="auto"/>
              <w:bottom w:val="single" w:sz="6" w:space="0" w:color="auto"/>
              <w:right w:val="single" w:sz="6" w:space="0" w:color="auto"/>
            </w:tcBorders>
          </w:tcPr>
          <w:p w14:paraId="346D7480" w14:textId="77777777" w:rsidR="00D70415" w:rsidRDefault="00D70415" w:rsidP="0015736A">
            <w:pPr>
              <w:pStyle w:val="Tabletext"/>
              <w:ind w:left="30"/>
              <w:rPr>
                <w:lang w:val="pt-BR"/>
              </w:rPr>
            </w:pPr>
          </w:p>
        </w:tc>
      </w:tr>
      <w:tr w:rsidR="00D70415" w14:paraId="3C632286" w14:textId="77777777" w:rsidTr="0015736A">
        <w:tc>
          <w:tcPr>
            <w:tcW w:w="1276" w:type="dxa"/>
            <w:tcBorders>
              <w:top w:val="single" w:sz="6" w:space="0" w:color="auto"/>
              <w:left w:val="single" w:sz="6" w:space="0" w:color="auto"/>
              <w:bottom w:val="single" w:sz="6" w:space="0" w:color="auto"/>
              <w:right w:val="single" w:sz="6" w:space="0" w:color="auto"/>
            </w:tcBorders>
          </w:tcPr>
          <w:p w14:paraId="3BFC71B8" w14:textId="77777777" w:rsidR="00D70415" w:rsidRDefault="00D70415" w:rsidP="0015736A">
            <w:pPr>
              <w:pStyle w:val="Tabletext"/>
              <w:ind w:left="0"/>
              <w:rPr>
                <w:lang w:val="pt-BR"/>
              </w:rPr>
            </w:pPr>
          </w:p>
        </w:tc>
        <w:tc>
          <w:tcPr>
            <w:tcW w:w="992" w:type="dxa"/>
            <w:tcBorders>
              <w:top w:val="single" w:sz="6" w:space="0" w:color="auto"/>
              <w:left w:val="single" w:sz="6" w:space="0" w:color="auto"/>
              <w:bottom w:val="single" w:sz="6" w:space="0" w:color="auto"/>
              <w:right w:val="single" w:sz="6" w:space="0" w:color="auto"/>
            </w:tcBorders>
          </w:tcPr>
          <w:p w14:paraId="5EA3617B" w14:textId="77777777" w:rsidR="00D70415" w:rsidRDefault="00D70415" w:rsidP="0015736A">
            <w:pPr>
              <w:pStyle w:val="Tabletext"/>
              <w:ind w:left="34"/>
              <w:rPr>
                <w:lang w:val="pt-BR"/>
              </w:rPr>
            </w:pPr>
          </w:p>
        </w:tc>
        <w:tc>
          <w:tcPr>
            <w:tcW w:w="4536" w:type="dxa"/>
            <w:tcBorders>
              <w:top w:val="single" w:sz="6" w:space="0" w:color="auto"/>
              <w:left w:val="single" w:sz="6" w:space="0" w:color="auto"/>
              <w:bottom w:val="single" w:sz="6" w:space="0" w:color="auto"/>
              <w:right w:val="single" w:sz="6" w:space="0" w:color="auto"/>
            </w:tcBorders>
          </w:tcPr>
          <w:p w14:paraId="3CDF8A05" w14:textId="77777777" w:rsidR="00D70415" w:rsidRDefault="00D70415" w:rsidP="0015736A">
            <w:pPr>
              <w:pStyle w:val="Tabletext"/>
              <w:ind w:left="34"/>
              <w:rPr>
                <w:lang w:val="pt-BR"/>
              </w:rPr>
            </w:pPr>
          </w:p>
        </w:tc>
        <w:tc>
          <w:tcPr>
            <w:tcW w:w="1985" w:type="dxa"/>
            <w:tcBorders>
              <w:top w:val="single" w:sz="6" w:space="0" w:color="auto"/>
              <w:left w:val="single" w:sz="6" w:space="0" w:color="auto"/>
              <w:bottom w:val="single" w:sz="6" w:space="0" w:color="auto"/>
              <w:right w:val="single" w:sz="6" w:space="0" w:color="auto"/>
            </w:tcBorders>
          </w:tcPr>
          <w:p w14:paraId="66BEAF97" w14:textId="77777777" w:rsidR="00D70415" w:rsidRDefault="00D70415" w:rsidP="0015736A">
            <w:pPr>
              <w:pStyle w:val="Tabletext"/>
              <w:ind w:left="30"/>
              <w:rPr>
                <w:lang w:val="pt-BR"/>
              </w:rPr>
            </w:pPr>
          </w:p>
        </w:tc>
      </w:tr>
      <w:tr w:rsidR="00D70415" w14:paraId="232702C9" w14:textId="77777777" w:rsidTr="0015736A">
        <w:tc>
          <w:tcPr>
            <w:tcW w:w="1276" w:type="dxa"/>
            <w:tcBorders>
              <w:top w:val="single" w:sz="6" w:space="0" w:color="auto"/>
              <w:left w:val="single" w:sz="6" w:space="0" w:color="auto"/>
              <w:bottom w:val="single" w:sz="6" w:space="0" w:color="auto"/>
              <w:right w:val="single" w:sz="6" w:space="0" w:color="auto"/>
            </w:tcBorders>
          </w:tcPr>
          <w:p w14:paraId="42305362" w14:textId="77777777" w:rsidR="00D70415" w:rsidRDefault="00D70415" w:rsidP="0015736A">
            <w:pPr>
              <w:pStyle w:val="Tabletext"/>
              <w:ind w:left="0"/>
              <w:rPr>
                <w:lang w:val="pt-BR"/>
              </w:rPr>
            </w:pPr>
          </w:p>
        </w:tc>
        <w:tc>
          <w:tcPr>
            <w:tcW w:w="992" w:type="dxa"/>
            <w:tcBorders>
              <w:top w:val="single" w:sz="6" w:space="0" w:color="auto"/>
              <w:left w:val="single" w:sz="6" w:space="0" w:color="auto"/>
              <w:bottom w:val="single" w:sz="6" w:space="0" w:color="auto"/>
              <w:right w:val="single" w:sz="6" w:space="0" w:color="auto"/>
            </w:tcBorders>
          </w:tcPr>
          <w:p w14:paraId="52FBB53C" w14:textId="77777777" w:rsidR="00D70415" w:rsidRDefault="00D70415" w:rsidP="0015736A">
            <w:pPr>
              <w:pStyle w:val="Tabletext"/>
              <w:ind w:left="34"/>
              <w:rPr>
                <w:lang w:val="pt-BR"/>
              </w:rPr>
            </w:pPr>
          </w:p>
        </w:tc>
        <w:tc>
          <w:tcPr>
            <w:tcW w:w="4536" w:type="dxa"/>
            <w:tcBorders>
              <w:top w:val="single" w:sz="6" w:space="0" w:color="auto"/>
              <w:left w:val="single" w:sz="6" w:space="0" w:color="auto"/>
              <w:bottom w:val="single" w:sz="6" w:space="0" w:color="auto"/>
              <w:right w:val="single" w:sz="6" w:space="0" w:color="auto"/>
            </w:tcBorders>
          </w:tcPr>
          <w:p w14:paraId="1D64A873" w14:textId="77777777" w:rsidR="00D70415" w:rsidRDefault="00D70415" w:rsidP="0015736A">
            <w:pPr>
              <w:pStyle w:val="Tabletext"/>
              <w:ind w:left="34"/>
              <w:rPr>
                <w:lang w:val="pt-BR"/>
              </w:rPr>
            </w:pPr>
          </w:p>
        </w:tc>
        <w:tc>
          <w:tcPr>
            <w:tcW w:w="1985" w:type="dxa"/>
            <w:tcBorders>
              <w:top w:val="single" w:sz="6" w:space="0" w:color="auto"/>
              <w:left w:val="single" w:sz="6" w:space="0" w:color="auto"/>
              <w:bottom w:val="single" w:sz="6" w:space="0" w:color="auto"/>
              <w:right w:val="single" w:sz="6" w:space="0" w:color="auto"/>
            </w:tcBorders>
          </w:tcPr>
          <w:p w14:paraId="399EFB9A" w14:textId="77777777" w:rsidR="00D70415" w:rsidRDefault="00D70415" w:rsidP="0015736A">
            <w:pPr>
              <w:pStyle w:val="Tabletext"/>
              <w:ind w:left="30"/>
              <w:rPr>
                <w:lang w:val="pt-BR"/>
              </w:rPr>
            </w:pPr>
          </w:p>
        </w:tc>
      </w:tr>
      <w:tr w:rsidR="00D70415" w14:paraId="18B6868E" w14:textId="77777777" w:rsidTr="0015736A">
        <w:tc>
          <w:tcPr>
            <w:tcW w:w="1276" w:type="dxa"/>
            <w:tcBorders>
              <w:top w:val="single" w:sz="6" w:space="0" w:color="auto"/>
              <w:left w:val="single" w:sz="6" w:space="0" w:color="auto"/>
              <w:bottom w:val="single" w:sz="6" w:space="0" w:color="auto"/>
              <w:right w:val="single" w:sz="6" w:space="0" w:color="auto"/>
            </w:tcBorders>
          </w:tcPr>
          <w:p w14:paraId="2AA2A992" w14:textId="77777777" w:rsidR="00D70415" w:rsidRDefault="00D70415" w:rsidP="0015736A">
            <w:pPr>
              <w:pStyle w:val="Tabletext"/>
              <w:ind w:left="0"/>
              <w:rPr>
                <w:lang w:val="pt-BR"/>
              </w:rPr>
            </w:pPr>
          </w:p>
        </w:tc>
        <w:tc>
          <w:tcPr>
            <w:tcW w:w="992" w:type="dxa"/>
            <w:tcBorders>
              <w:top w:val="single" w:sz="6" w:space="0" w:color="auto"/>
              <w:left w:val="single" w:sz="6" w:space="0" w:color="auto"/>
              <w:bottom w:val="single" w:sz="6" w:space="0" w:color="auto"/>
              <w:right w:val="single" w:sz="6" w:space="0" w:color="auto"/>
            </w:tcBorders>
          </w:tcPr>
          <w:p w14:paraId="3D5003A1" w14:textId="77777777" w:rsidR="00D70415" w:rsidRDefault="00D70415" w:rsidP="0015736A">
            <w:pPr>
              <w:pStyle w:val="Tabletext"/>
              <w:ind w:left="34"/>
              <w:rPr>
                <w:lang w:val="pt-BR"/>
              </w:rPr>
            </w:pPr>
          </w:p>
        </w:tc>
        <w:tc>
          <w:tcPr>
            <w:tcW w:w="4536" w:type="dxa"/>
            <w:tcBorders>
              <w:top w:val="single" w:sz="6" w:space="0" w:color="auto"/>
              <w:left w:val="single" w:sz="6" w:space="0" w:color="auto"/>
              <w:bottom w:val="single" w:sz="6" w:space="0" w:color="auto"/>
              <w:right w:val="single" w:sz="6" w:space="0" w:color="auto"/>
            </w:tcBorders>
          </w:tcPr>
          <w:p w14:paraId="41A81D2B" w14:textId="77777777" w:rsidR="00D70415" w:rsidRDefault="00D70415" w:rsidP="0015736A">
            <w:pPr>
              <w:pStyle w:val="Tabletext"/>
              <w:ind w:left="34"/>
              <w:rPr>
                <w:lang w:val="pt-BR"/>
              </w:rPr>
            </w:pPr>
          </w:p>
        </w:tc>
        <w:tc>
          <w:tcPr>
            <w:tcW w:w="1985" w:type="dxa"/>
            <w:tcBorders>
              <w:top w:val="single" w:sz="6" w:space="0" w:color="auto"/>
              <w:left w:val="single" w:sz="6" w:space="0" w:color="auto"/>
              <w:bottom w:val="single" w:sz="6" w:space="0" w:color="auto"/>
              <w:right w:val="single" w:sz="6" w:space="0" w:color="auto"/>
            </w:tcBorders>
          </w:tcPr>
          <w:p w14:paraId="6973C0C0" w14:textId="77777777" w:rsidR="00D70415" w:rsidRDefault="00D70415" w:rsidP="0015736A">
            <w:pPr>
              <w:pStyle w:val="Tabletext"/>
              <w:ind w:left="30"/>
              <w:rPr>
                <w:lang w:val="pt-BR"/>
              </w:rPr>
            </w:pPr>
          </w:p>
        </w:tc>
      </w:tr>
      <w:tr w:rsidR="00D70415" w14:paraId="0BBF3F26" w14:textId="77777777" w:rsidTr="0015736A">
        <w:tc>
          <w:tcPr>
            <w:tcW w:w="1276" w:type="dxa"/>
            <w:tcBorders>
              <w:top w:val="single" w:sz="6" w:space="0" w:color="auto"/>
              <w:left w:val="single" w:sz="6" w:space="0" w:color="auto"/>
              <w:bottom w:val="single" w:sz="6" w:space="0" w:color="auto"/>
              <w:right w:val="single" w:sz="6" w:space="0" w:color="auto"/>
            </w:tcBorders>
          </w:tcPr>
          <w:p w14:paraId="2D54B248" w14:textId="77777777" w:rsidR="00D70415" w:rsidRDefault="00D70415" w:rsidP="0015736A">
            <w:pPr>
              <w:pStyle w:val="Tabletext"/>
              <w:ind w:left="0"/>
              <w:rPr>
                <w:lang w:val="pt-BR"/>
              </w:rPr>
            </w:pPr>
          </w:p>
        </w:tc>
        <w:tc>
          <w:tcPr>
            <w:tcW w:w="992" w:type="dxa"/>
            <w:tcBorders>
              <w:top w:val="single" w:sz="6" w:space="0" w:color="auto"/>
              <w:left w:val="single" w:sz="6" w:space="0" w:color="auto"/>
              <w:bottom w:val="single" w:sz="6" w:space="0" w:color="auto"/>
              <w:right w:val="single" w:sz="6" w:space="0" w:color="auto"/>
            </w:tcBorders>
          </w:tcPr>
          <w:p w14:paraId="25482C94" w14:textId="77777777" w:rsidR="00D70415" w:rsidRDefault="00D70415" w:rsidP="0015736A">
            <w:pPr>
              <w:pStyle w:val="Tabletext"/>
              <w:ind w:left="34"/>
              <w:rPr>
                <w:lang w:val="pt-BR"/>
              </w:rPr>
            </w:pPr>
          </w:p>
        </w:tc>
        <w:tc>
          <w:tcPr>
            <w:tcW w:w="4536" w:type="dxa"/>
            <w:tcBorders>
              <w:top w:val="single" w:sz="6" w:space="0" w:color="auto"/>
              <w:left w:val="single" w:sz="6" w:space="0" w:color="auto"/>
              <w:bottom w:val="single" w:sz="6" w:space="0" w:color="auto"/>
              <w:right w:val="single" w:sz="6" w:space="0" w:color="auto"/>
            </w:tcBorders>
          </w:tcPr>
          <w:p w14:paraId="5CE2FAFD" w14:textId="77777777" w:rsidR="00D70415" w:rsidRDefault="00D70415" w:rsidP="0015736A">
            <w:pPr>
              <w:pStyle w:val="Tabletext"/>
              <w:ind w:left="34"/>
              <w:rPr>
                <w:lang w:val="pt-BR"/>
              </w:rPr>
            </w:pPr>
          </w:p>
        </w:tc>
        <w:tc>
          <w:tcPr>
            <w:tcW w:w="1985" w:type="dxa"/>
            <w:tcBorders>
              <w:top w:val="single" w:sz="6" w:space="0" w:color="auto"/>
              <w:left w:val="single" w:sz="6" w:space="0" w:color="auto"/>
              <w:bottom w:val="single" w:sz="6" w:space="0" w:color="auto"/>
              <w:right w:val="single" w:sz="6" w:space="0" w:color="auto"/>
            </w:tcBorders>
          </w:tcPr>
          <w:p w14:paraId="0AC391DB" w14:textId="77777777" w:rsidR="00D70415" w:rsidRDefault="00D70415" w:rsidP="0015736A">
            <w:pPr>
              <w:pStyle w:val="Tabletext"/>
              <w:ind w:left="30"/>
              <w:rPr>
                <w:lang w:val="pt-BR"/>
              </w:rPr>
            </w:pPr>
          </w:p>
        </w:tc>
      </w:tr>
    </w:tbl>
    <w:p w14:paraId="42E65E4F" w14:textId="77777777" w:rsidR="00D70415" w:rsidRDefault="00D70415" w:rsidP="00D70415"/>
    <w:p w14:paraId="1ABCDDCF" w14:textId="77777777" w:rsidR="00D70415" w:rsidRDefault="00D70415" w:rsidP="00D70415"/>
    <w:p w14:paraId="5A961142" w14:textId="77777777" w:rsidR="00D70415" w:rsidRDefault="00D70415" w:rsidP="00D70415">
      <w:pPr>
        <w:sectPr w:rsidR="00D70415">
          <w:pgSz w:w="11906" w:h="16838" w:code="9"/>
          <w:pgMar w:top="1134" w:right="1418" w:bottom="2041" w:left="1418" w:header="680" w:footer="680" w:gutter="0"/>
          <w:cols w:space="720"/>
          <w:titlePg/>
        </w:sectPr>
      </w:pPr>
    </w:p>
    <w:bookmarkEnd w:id="0"/>
    <w:p w14:paraId="4A21009F" w14:textId="77777777" w:rsidR="00D70415" w:rsidRDefault="00D70415" w:rsidP="00D70415">
      <w:pPr>
        <w:pStyle w:val="conteudo"/>
        <w:outlineLvl w:val="0"/>
      </w:pPr>
      <w:r>
        <w:lastRenderedPageBreak/>
        <w:t>Conteúdo</w:t>
      </w:r>
    </w:p>
    <w:p w14:paraId="6F219FF6" w14:textId="77777777" w:rsidR="008B38C9" w:rsidRDefault="00D70415">
      <w:pPr>
        <w:pStyle w:val="Sumrio1"/>
        <w:tabs>
          <w:tab w:val="left" w:pos="480"/>
          <w:tab w:val="right" w:leader="dot" w:pos="9060"/>
        </w:tabs>
        <w:rPr>
          <w:b w:val="0"/>
          <w:caps w:val="0"/>
          <w:noProof/>
          <w:sz w:val="24"/>
          <w:szCs w:val="24"/>
        </w:rPr>
      </w:pPr>
      <w:r>
        <w:fldChar w:fldCharType="begin"/>
      </w:r>
      <w:r>
        <w:instrText xml:space="preserve"> TOC \o "1-3" </w:instrText>
      </w:r>
      <w:r>
        <w:fldChar w:fldCharType="separate"/>
      </w:r>
      <w:r w:rsidR="008B38C9">
        <w:rPr>
          <w:noProof/>
        </w:rPr>
        <w:t>1</w:t>
      </w:r>
      <w:r w:rsidR="008B38C9">
        <w:rPr>
          <w:b w:val="0"/>
          <w:caps w:val="0"/>
          <w:noProof/>
          <w:sz w:val="24"/>
          <w:szCs w:val="24"/>
        </w:rPr>
        <w:tab/>
      </w:r>
      <w:r w:rsidR="008B38C9">
        <w:rPr>
          <w:noProof/>
        </w:rPr>
        <w:t>Introdução</w:t>
      </w:r>
      <w:r w:rsidR="008B38C9">
        <w:rPr>
          <w:noProof/>
        </w:rPr>
        <w:tab/>
      </w:r>
      <w:r w:rsidR="008B38C9">
        <w:rPr>
          <w:noProof/>
        </w:rPr>
        <w:fldChar w:fldCharType="begin"/>
      </w:r>
      <w:r w:rsidR="008B38C9">
        <w:rPr>
          <w:noProof/>
        </w:rPr>
        <w:instrText xml:space="preserve"> PAGEREF _Toc249070310 \h </w:instrText>
      </w:r>
      <w:r w:rsidR="008B38C9">
        <w:rPr>
          <w:noProof/>
        </w:rPr>
      </w:r>
      <w:r w:rsidR="008B38C9">
        <w:rPr>
          <w:noProof/>
        </w:rPr>
        <w:fldChar w:fldCharType="separate"/>
      </w:r>
      <w:r w:rsidR="008E5300">
        <w:rPr>
          <w:noProof/>
        </w:rPr>
        <w:t>4</w:t>
      </w:r>
      <w:r w:rsidR="008B38C9">
        <w:rPr>
          <w:noProof/>
        </w:rPr>
        <w:fldChar w:fldCharType="end"/>
      </w:r>
    </w:p>
    <w:p w14:paraId="78029627" w14:textId="77777777" w:rsidR="008B38C9" w:rsidRDefault="008B38C9">
      <w:pPr>
        <w:pStyle w:val="Sumrio1"/>
        <w:tabs>
          <w:tab w:val="left" w:pos="480"/>
          <w:tab w:val="right" w:leader="dot" w:pos="9060"/>
        </w:tabs>
        <w:rPr>
          <w:b w:val="0"/>
          <w:caps w:val="0"/>
          <w:noProof/>
          <w:sz w:val="24"/>
          <w:szCs w:val="24"/>
        </w:rPr>
      </w:pPr>
      <w:r w:rsidRPr="00B03C86">
        <w:rPr>
          <w:noProof/>
          <w:snapToGrid w:val="0"/>
          <w:lang w:eastAsia="en-US"/>
        </w:rPr>
        <w:t>2</w:t>
      </w:r>
      <w:r>
        <w:rPr>
          <w:b w:val="0"/>
          <w:caps w:val="0"/>
          <w:noProof/>
          <w:sz w:val="24"/>
          <w:szCs w:val="24"/>
        </w:rPr>
        <w:tab/>
      </w:r>
      <w:r w:rsidRPr="00B03C86">
        <w:rPr>
          <w:noProof/>
          <w:snapToGrid w:val="0"/>
          <w:lang w:eastAsia="en-US"/>
        </w:rPr>
        <w:t>Objetivos do Projeto</w:t>
      </w:r>
      <w:r>
        <w:rPr>
          <w:noProof/>
        </w:rPr>
        <w:tab/>
      </w:r>
      <w:r>
        <w:rPr>
          <w:noProof/>
        </w:rPr>
        <w:fldChar w:fldCharType="begin"/>
      </w:r>
      <w:r>
        <w:rPr>
          <w:noProof/>
        </w:rPr>
        <w:instrText xml:space="preserve"> PAGEREF _Toc249070311 \h </w:instrText>
      </w:r>
      <w:r>
        <w:rPr>
          <w:noProof/>
        </w:rPr>
      </w:r>
      <w:r>
        <w:rPr>
          <w:noProof/>
        </w:rPr>
        <w:fldChar w:fldCharType="separate"/>
      </w:r>
      <w:r w:rsidR="008E5300">
        <w:rPr>
          <w:noProof/>
        </w:rPr>
        <w:t>4</w:t>
      </w:r>
      <w:r>
        <w:rPr>
          <w:noProof/>
        </w:rPr>
        <w:fldChar w:fldCharType="end"/>
      </w:r>
    </w:p>
    <w:p w14:paraId="164744B1" w14:textId="77777777" w:rsidR="008B38C9" w:rsidRDefault="008B38C9">
      <w:pPr>
        <w:pStyle w:val="Sumrio2"/>
        <w:tabs>
          <w:tab w:val="left" w:pos="960"/>
          <w:tab w:val="right" w:leader="dot" w:pos="9060"/>
        </w:tabs>
        <w:rPr>
          <w:smallCaps w:val="0"/>
          <w:noProof/>
          <w:sz w:val="24"/>
          <w:szCs w:val="24"/>
        </w:rPr>
      </w:pPr>
      <w:r>
        <w:rPr>
          <w:noProof/>
        </w:rPr>
        <w:t>2.1</w:t>
      </w:r>
      <w:r>
        <w:rPr>
          <w:smallCaps w:val="0"/>
          <w:noProof/>
          <w:sz w:val="24"/>
          <w:szCs w:val="24"/>
        </w:rPr>
        <w:tab/>
      </w:r>
      <w:r>
        <w:rPr>
          <w:noProof/>
        </w:rPr>
        <w:t>Principais Objetivos do Projeto</w:t>
      </w:r>
      <w:r>
        <w:rPr>
          <w:noProof/>
        </w:rPr>
        <w:tab/>
      </w:r>
      <w:r>
        <w:rPr>
          <w:noProof/>
        </w:rPr>
        <w:fldChar w:fldCharType="begin"/>
      </w:r>
      <w:r>
        <w:rPr>
          <w:noProof/>
        </w:rPr>
        <w:instrText xml:space="preserve"> PAGEREF _Toc249070312 \h </w:instrText>
      </w:r>
      <w:r>
        <w:rPr>
          <w:noProof/>
        </w:rPr>
      </w:r>
      <w:r>
        <w:rPr>
          <w:noProof/>
        </w:rPr>
        <w:fldChar w:fldCharType="separate"/>
      </w:r>
      <w:r w:rsidR="008E5300">
        <w:rPr>
          <w:noProof/>
        </w:rPr>
        <w:t>4</w:t>
      </w:r>
      <w:r>
        <w:rPr>
          <w:noProof/>
        </w:rPr>
        <w:fldChar w:fldCharType="end"/>
      </w:r>
    </w:p>
    <w:p w14:paraId="4722EAC7" w14:textId="77777777" w:rsidR="008B38C9" w:rsidRDefault="008B38C9">
      <w:pPr>
        <w:pStyle w:val="Sumrio2"/>
        <w:tabs>
          <w:tab w:val="left" w:pos="960"/>
          <w:tab w:val="right" w:leader="dot" w:pos="9060"/>
        </w:tabs>
        <w:rPr>
          <w:smallCaps w:val="0"/>
          <w:noProof/>
          <w:sz w:val="24"/>
          <w:szCs w:val="24"/>
        </w:rPr>
      </w:pPr>
      <w:r>
        <w:rPr>
          <w:noProof/>
        </w:rPr>
        <w:t>2.2</w:t>
      </w:r>
      <w:r>
        <w:rPr>
          <w:smallCaps w:val="0"/>
          <w:noProof/>
          <w:sz w:val="24"/>
          <w:szCs w:val="24"/>
        </w:rPr>
        <w:tab/>
      </w:r>
      <w:r>
        <w:rPr>
          <w:noProof/>
        </w:rPr>
        <w:t>Objetivos do Gerenciamento do Projeto</w:t>
      </w:r>
      <w:r>
        <w:rPr>
          <w:noProof/>
        </w:rPr>
        <w:tab/>
      </w:r>
      <w:r>
        <w:rPr>
          <w:noProof/>
        </w:rPr>
        <w:fldChar w:fldCharType="begin"/>
      </w:r>
      <w:r>
        <w:rPr>
          <w:noProof/>
        </w:rPr>
        <w:instrText xml:space="preserve"> PAGEREF _Toc249070313 \h </w:instrText>
      </w:r>
      <w:r>
        <w:rPr>
          <w:noProof/>
        </w:rPr>
      </w:r>
      <w:r>
        <w:rPr>
          <w:noProof/>
        </w:rPr>
        <w:fldChar w:fldCharType="separate"/>
      </w:r>
      <w:r w:rsidR="008E5300">
        <w:rPr>
          <w:noProof/>
        </w:rPr>
        <w:t>4</w:t>
      </w:r>
      <w:r>
        <w:rPr>
          <w:noProof/>
        </w:rPr>
        <w:fldChar w:fldCharType="end"/>
      </w:r>
    </w:p>
    <w:p w14:paraId="2195C224" w14:textId="77777777" w:rsidR="008B38C9" w:rsidRDefault="008B38C9">
      <w:pPr>
        <w:pStyle w:val="Sumrio1"/>
        <w:tabs>
          <w:tab w:val="left" w:pos="480"/>
          <w:tab w:val="right" w:leader="dot" w:pos="9060"/>
        </w:tabs>
        <w:rPr>
          <w:b w:val="0"/>
          <w:caps w:val="0"/>
          <w:noProof/>
          <w:sz w:val="24"/>
          <w:szCs w:val="24"/>
        </w:rPr>
      </w:pPr>
      <w:r>
        <w:rPr>
          <w:noProof/>
        </w:rPr>
        <w:t>3</w:t>
      </w:r>
      <w:r>
        <w:rPr>
          <w:b w:val="0"/>
          <w:caps w:val="0"/>
          <w:noProof/>
          <w:sz w:val="24"/>
          <w:szCs w:val="24"/>
        </w:rPr>
        <w:tab/>
      </w:r>
      <w:r>
        <w:rPr>
          <w:noProof/>
        </w:rPr>
        <w:t>Premissas para o Projeto</w:t>
      </w:r>
      <w:r>
        <w:rPr>
          <w:noProof/>
        </w:rPr>
        <w:tab/>
      </w:r>
      <w:r>
        <w:rPr>
          <w:noProof/>
        </w:rPr>
        <w:fldChar w:fldCharType="begin"/>
      </w:r>
      <w:r>
        <w:rPr>
          <w:noProof/>
        </w:rPr>
        <w:instrText xml:space="preserve"> PAGEREF _Toc249070314 \h </w:instrText>
      </w:r>
      <w:r>
        <w:rPr>
          <w:noProof/>
        </w:rPr>
      </w:r>
      <w:r>
        <w:rPr>
          <w:noProof/>
        </w:rPr>
        <w:fldChar w:fldCharType="separate"/>
      </w:r>
      <w:r w:rsidR="008E5300">
        <w:rPr>
          <w:noProof/>
        </w:rPr>
        <w:t>4</w:t>
      </w:r>
      <w:r>
        <w:rPr>
          <w:noProof/>
        </w:rPr>
        <w:fldChar w:fldCharType="end"/>
      </w:r>
    </w:p>
    <w:p w14:paraId="09459D7F" w14:textId="77777777" w:rsidR="008B38C9" w:rsidRDefault="008B38C9">
      <w:pPr>
        <w:pStyle w:val="Sumrio1"/>
        <w:tabs>
          <w:tab w:val="left" w:pos="480"/>
          <w:tab w:val="right" w:leader="dot" w:pos="9060"/>
        </w:tabs>
        <w:rPr>
          <w:b w:val="0"/>
          <w:caps w:val="0"/>
          <w:noProof/>
          <w:sz w:val="24"/>
          <w:szCs w:val="24"/>
        </w:rPr>
      </w:pPr>
      <w:r>
        <w:rPr>
          <w:noProof/>
        </w:rPr>
        <w:t>4</w:t>
      </w:r>
      <w:r>
        <w:rPr>
          <w:b w:val="0"/>
          <w:caps w:val="0"/>
          <w:noProof/>
          <w:sz w:val="24"/>
          <w:szCs w:val="24"/>
        </w:rPr>
        <w:tab/>
      </w:r>
      <w:r w:rsidRPr="00B03C86">
        <w:rPr>
          <w:noProof/>
          <w:color w:val="0000FF"/>
          <w:u w:val="single"/>
        </w:rPr>
        <w:t>Escopo</w:t>
      </w:r>
      <w:r>
        <w:rPr>
          <w:noProof/>
        </w:rPr>
        <w:tab/>
      </w:r>
      <w:r>
        <w:rPr>
          <w:noProof/>
        </w:rPr>
        <w:fldChar w:fldCharType="begin"/>
      </w:r>
      <w:r>
        <w:rPr>
          <w:noProof/>
        </w:rPr>
        <w:instrText xml:space="preserve"> PAGEREF _Toc249070315 \h </w:instrText>
      </w:r>
      <w:r>
        <w:rPr>
          <w:noProof/>
        </w:rPr>
      </w:r>
      <w:r>
        <w:rPr>
          <w:noProof/>
        </w:rPr>
        <w:fldChar w:fldCharType="separate"/>
      </w:r>
      <w:r w:rsidR="008E5300">
        <w:rPr>
          <w:noProof/>
        </w:rPr>
        <w:t>4</w:t>
      </w:r>
      <w:r>
        <w:rPr>
          <w:noProof/>
        </w:rPr>
        <w:fldChar w:fldCharType="end"/>
      </w:r>
    </w:p>
    <w:p w14:paraId="4EB7D060" w14:textId="77777777" w:rsidR="008B38C9" w:rsidRDefault="008B38C9">
      <w:pPr>
        <w:pStyle w:val="Sumrio2"/>
        <w:tabs>
          <w:tab w:val="left" w:pos="960"/>
          <w:tab w:val="right" w:leader="dot" w:pos="9060"/>
        </w:tabs>
        <w:rPr>
          <w:smallCaps w:val="0"/>
          <w:noProof/>
          <w:sz w:val="24"/>
          <w:szCs w:val="24"/>
        </w:rPr>
      </w:pPr>
      <w:r>
        <w:rPr>
          <w:noProof/>
        </w:rPr>
        <w:t>4.1</w:t>
      </w:r>
      <w:r>
        <w:rPr>
          <w:smallCaps w:val="0"/>
          <w:noProof/>
          <w:sz w:val="24"/>
          <w:szCs w:val="24"/>
        </w:rPr>
        <w:tab/>
      </w:r>
      <w:r>
        <w:rPr>
          <w:noProof/>
        </w:rPr>
        <w:t>No Escopo</w:t>
      </w:r>
      <w:r>
        <w:rPr>
          <w:noProof/>
        </w:rPr>
        <w:tab/>
      </w:r>
      <w:r>
        <w:rPr>
          <w:noProof/>
        </w:rPr>
        <w:fldChar w:fldCharType="begin"/>
      </w:r>
      <w:r>
        <w:rPr>
          <w:noProof/>
        </w:rPr>
        <w:instrText xml:space="preserve"> PAGEREF _Toc249070316 \h </w:instrText>
      </w:r>
      <w:r>
        <w:rPr>
          <w:noProof/>
        </w:rPr>
      </w:r>
      <w:r>
        <w:rPr>
          <w:noProof/>
        </w:rPr>
        <w:fldChar w:fldCharType="separate"/>
      </w:r>
      <w:r w:rsidR="008E5300">
        <w:rPr>
          <w:noProof/>
        </w:rPr>
        <w:t>4</w:t>
      </w:r>
      <w:r>
        <w:rPr>
          <w:noProof/>
        </w:rPr>
        <w:fldChar w:fldCharType="end"/>
      </w:r>
    </w:p>
    <w:p w14:paraId="7CC1D866" w14:textId="77777777" w:rsidR="008B38C9" w:rsidRDefault="008B38C9">
      <w:pPr>
        <w:pStyle w:val="Sumrio2"/>
        <w:tabs>
          <w:tab w:val="left" w:pos="960"/>
          <w:tab w:val="right" w:leader="dot" w:pos="9060"/>
        </w:tabs>
        <w:rPr>
          <w:smallCaps w:val="0"/>
          <w:noProof/>
          <w:sz w:val="24"/>
          <w:szCs w:val="24"/>
        </w:rPr>
      </w:pPr>
      <w:r>
        <w:rPr>
          <w:noProof/>
        </w:rPr>
        <w:t>4.2</w:t>
      </w:r>
      <w:r>
        <w:rPr>
          <w:smallCaps w:val="0"/>
          <w:noProof/>
          <w:sz w:val="24"/>
          <w:szCs w:val="24"/>
        </w:rPr>
        <w:tab/>
      </w:r>
      <w:r>
        <w:rPr>
          <w:noProof/>
        </w:rPr>
        <w:t>Fora do Escopo</w:t>
      </w:r>
      <w:r>
        <w:rPr>
          <w:noProof/>
        </w:rPr>
        <w:tab/>
      </w:r>
      <w:r>
        <w:rPr>
          <w:noProof/>
        </w:rPr>
        <w:fldChar w:fldCharType="begin"/>
      </w:r>
      <w:r>
        <w:rPr>
          <w:noProof/>
        </w:rPr>
        <w:instrText xml:space="preserve"> PAGEREF _Toc249070317 \h </w:instrText>
      </w:r>
      <w:r>
        <w:rPr>
          <w:noProof/>
        </w:rPr>
      </w:r>
      <w:r>
        <w:rPr>
          <w:noProof/>
        </w:rPr>
        <w:fldChar w:fldCharType="separate"/>
      </w:r>
      <w:r w:rsidR="008E5300">
        <w:rPr>
          <w:noProof/>
        </w:rPr>
        <w:t>5</w:t>
      </w:r>
      <w:r>
        <w:rPr>
          <w:noProof/>
        </w:rPr>
        <w:fldChar w:fldCharType="end"/>
      </w:r>
    </w:p>
    <w:p w14:paraId="3397C5FB" w14:textId="77777777" w:rsidR="008B38C9" w:rsidRDefault="008B38C9">
      <w:pPr>
        <w:pStyle w:val="Sumrio1"/>
        <w:tabs>
          <w:tab w:val="left" w:pos="480"/>
          <w:tab w:val="right" w:leader="dot" w:pos="9060"/>
        </w:tabs>
        <w:rPr>
          <w:b w:val="0"/>
          <w:caps w:val="0"/>
          <w:noProof/>
          <w:sz w:val="24"/>
          <w:szCs w:val="24"/>
        </w:rPr>
      </w:pPr>
      <w:r>
        <w:rPr>
          <w:noProof/>
        </w:rPr>
        <w:t>5</w:t>
      </w:r>
      <w:r>
        <w:rPr>
          <w:b w:val="0"/>
          <w:caps w:val="0"/>
          <w:noProof/>
          <w:sz w:val="24"/>
          <w:szCs w:val="24"/>
        </w:rPr>
        <w:tab/>
      </w:r>
      <w:r>
        <w:rPr>
          <w:noProof/>
        </w:rPr>
        <w:t>Metodologia de desenvolvimento do sistema (MDS)</w:t>
      </w:r>
      <w:r>
        <w:rPr>
          <w:noProof/>
        </w:rPr>
        <w:tab/>
      </w:r>
      <w:r>
        <w:rPr>
          <w:noProof/>
        </w:rPr>
        <w:fldChar w:fldCharType="begin"/>
      </w:r>
      <w:r>
        <w:rPr>
          <w:noProof/>
        </w:rPr>
        <w:instrText xml:space="preserve"> PAGEREF _Toc249070318 \h </w:instrText>
      </w:r>
      <w:r>
        <w:rPr>
          <w:noProof/>
        </w:rPr>
      </w:r>
      <w:r>
        <w:rPr>
          <w:noProof/>
        </w:rPr>
        <w:fldChar w:fldCharType="separate"/>
      </w:r>
      <w:r w:rsidR="008E5300">
        <w:rPr>
          <w:noProof/>
        </w:rPr>
        <w:t>5</w:t>
      </w:r>
      <w:r>
        <w:rPr>
          <w:noProof/>
        </w:rPr>
        <w:fldChar w:fldCharType="end"/>
      </w:r>
    </w:p>
    <w:p w14:paraId="6092EAA6" w14:textId="77777777" w:rsidR="008B38C9" w:rsidRDefault="008B38C9">
      <w:pPr>
        <w:pStyle w:val="Sumrio2"/>
        <w:tabs>
          <w:tab w:val="left" w:pos="960"/>
          <w:tab w:val="right" w:leader="dot" w:pos="9060"/>
        </w:tabs>
        <w:rPr>
          <w:smallCaps w:val="0"/>
          <w:noProof/>
          <w:sz w:val="24"/>
          <w:szCs w:val="24"/>
        </w:rPr>
      </w:pPr>
      <w:r>
        <w:rPr>
          <w:noProof/>
        </w:rPr>
        <w:t>5.1</w:t>
      </w:r>
      <w:r>
        <w:rPr>
          <w:smallCaps w:val="0"/>
          <w:noProof/>
          <w:sz w:val="24"/>
          <w:szCs w:val="24"/>
        </w:rPr>
        <w:tab/>
      </w:r>
      <w:r>
        <w:rPr>
          <w:noProof/>
        </w:rPr>
        <w:t>Principais Produtos do Desenvolvimento</w:t>
      </w:r>
      <w:r>
        <w:rPr>
          <w:noProof/>
        </w:rPr>
        <w:tab/>
      </w:r>
      <w:r>
        <w:rPr>
          <w:noProof/>
        </w:rPr>
        <w:fldChar w:fldCharType="begin"/>
      </w:r>
      <w:r>
        <w:rPr>
          <w:noProof/>
        </w:rPr>
        <w:instrText xml:space="preserve"> PAGEREF _Toc249070319 \h </w:instrText>
      </w:r>
      <w:r>
        <w:rPr>
          <w:noProof/>
        </w:rPr>
      </w:r>
      <w:r>
        <w:rPr>
          <w:noProof/>
        </w:rPr>
        <w:fldChar w:fldCharType="separate"/>
      </w:r>
      <w:r w:rsidR="008E5300">
        <w:rPr>
          <w:noProof/>
        </w:rPr>
        <w:t>5</w:t>
      </w:r>
      <w:r>
        <w:rPr>
          <w:noProof/>
        </w:rPr>
        <w:fldChar w:fldCharType="end"/>
      </w:r>
    </w:p>
    <w:p w14:paraId="7F40D28B" w14:textId="77777777" w:rsidR="008B38C9" w:rsidRDefault="008B38C9">
      <w:pPr>
        <w:pStyle w:val="Sumrio1"/>
        <w:tabs>
          <w:tab w:val="left" w:pos="480"/>
          <w:tab w:val="right" w:leader="dot" w:pos="9060"/>
        </w:tabs>
        <w:rPr>
          <w:b w:val="0"/>
          <w:caps w:val="0"/>
          <w:noProof/>
          <w:sz w:val="24"/>
          <w:szCs w:val="24"/>
        </w:rPr>
      </w:pPr>
      <w:r w:rsidRPr="00B03C86">
        <w:rPr>
          <w:noProof/>
          <w:snapToGrid w:val="0"/>
          <w:lang w:eastAsia="en-US"/>
        </w:rPr>
        <w:t>6</w:t>
      </w:r>
      <w:r>
        <w:rPr>
          <w:b w:val="0"/>
          <w:caps w:val="0"/>
          <w:noProof/>
          <w:sz w:val="24"/>
          <w:szCs w:val="24"/>
        </w:rPr>
        <w:tab/>
      </w:r>
      <w:r w:rsidRPr="00B03C86">
        <w:rPr>
          <w:noProof/>
          <w:snapToGrid w:val="0"/>
          <w:lang w:eastAsia="en-US"/>
        </w:rPr>
        <w:t>Etapas e Objetivos</w:t>
      </w:r>
      <w:r>
        <w:rPr>
          <w:noProof/>
        </w:rPr>
        <w:tab/>
      </w:r>
      <w:r>
        <w:rPr>
          <w:noProof/>
        </w:rPr>
        <w:fldChar w:fldCharType="begin"/>
      </w:r>
      <w:r>
        <w:rPr>
          <w:noProof/>
        </w:rPr>
        <w:instrText xml:space="preserve"> PAGEREF _Toc249070320 \h </w:instrText>
      </w:r>
      <w:r>
        <w:rPr>
          <w:noProof/>
        </w:rPr>
      </w:r>
      <w:r>
        <w:rPr>
          <w:noProof/>
        </w:rPr>
        <w:fldChar w:fldCharType="separate"/>
      </w:r>
      <w:r w:rsidR="008E5300">
        <w:rPr>
          <w:noProof/>
        </w:rPr>
        <w:t>5</w:t>
      </w:r>
      <w:r>
        <w:rPr>
          <w:noProof/>
        </w:rPr>
        <w:fldChar w:fldCharType="end"/>
      </w:r>
    </w:p>
    <w:p w14:paraId="74DA2271" w14:textId="77777777" w:rsidR="008B38C9" w:rsidRDefault="008B38C9">
      <w:pPr>
        <w:pStyle w:val="Sumrio1"/>
        <w:tabs>
          <w:tab w:val="left" w:pos="480"/>
          <w:tab w:val="right" w:leader="dot" w:pos="9060"/>
        </w:tabs>
        <w:rPr>
          <w:b w:val="0"/>
          <w:caps w:val="0"/>
          <w:noProof/>
          <w:sz w:val="24"/>
          <w:szCs w:val="24"/>
        </w:rPr>
      </w:pPr>
      <w:r>
        <w:rPr>
          <w:noProof/>
        </w:rPr>
        <w:t>7</w:t>
      </w:r>
      <w:r>
        <w:rPr>
          <w:b w:val="0"/>
          <w:caps w:val="0"/>
          <w:noProof/>
          <w:sz w:val="24"/>
          <w:szCs w:val="24"/>
        </w:rPr>
        <w:tab/>
      </w:r>
      <w:r>
        <w:rPr>
          <w:noProof/>
        </w:rPr>
        <w:t>Cronograma</w:t>
      </w:r>
      <w:r>
        <w:rPr>
          <w:noProof/>
        </w:rPr>
        <w:tab/>
      </w:r>
      <w:r>
        <w:rPr>
          <w:noProof/>
        </w:rPr>
        <w:fldChar w:fldCharType="begin"/>
      </w:r>
      <w:r>
        <w:rPr>
          <w:noProof/>
        </w:rPr>
        <w:instrText xml:space="preserve"> PAGEREF _Toc249070321 \h </w:instrText>
      </w:r>
      <w:r>
        <w:rPr>
          <w:noProof/>
        </w:rPr>
      </w:r>
      <w:r>
        <w:rPr>
          <w:noProof/>
        </w:rPr>
        <w:fldChar w:fldCharType="separate"/>
      </w:r>
      <w:r w:rsidR="008E5300">
        <w:rPr>
          <w:noProof/>
        </w:rPr>
        <w:t>5</w:t>
      </w:r>
      <w:r>
        <w:rPr>
          <w:noProof/>
        </w:rPr>
        <w:fldChar w:fldCharType="end"/>
      </w:r>
    </w:p>
    <w:p w14:paraId="6F68444E" w14:textId="77777777" w:rsidR="008B38C9" w:rsidRDefault="008B38C9">
      <w:pPr>
        <w:pStyle w:val="Sumrio1"/>
        <w:tabs>
          <w:tab w:val="left" w:pos="480"/>
          <w:tab w:val="right" w:leader="dot" w:pos="9060"/>
        </w:tabs>
        <w:rPr>
          <w:b w:val="0"/>
          <w:caps w:val="0"/>
          <w:noProof/>
          <w:sz w:val="24"/>
          <w:szCs w:val="24"/>
        </w:rPr>
      </w:pPr>
      <w:r>
        <w:rPr>
          <w:noProof/>
        </w:rPr>
        <w:t>8</w:t>
      </w:r>
      <w:r>
        <w:rPr>
          <w:b w:val="0"/>
          <w:caps w:val="0"/>
          <w:noProof/>
          <w:sz w:val="24"/>
          <w:szCs w:val="24"/>
        </w:rPr>
        <w:tab/>
      </w:r>
      <w:r>
        <w:rPr>
          <w:noProof/>
        </w:rPr>
        <w:t>Gestão de Recursos</w:t>
      </w:r>
      <w:r>
        <w:rPr>
          <w:noProof/>
        </w:rPr>
        <w:tab/>
      </w:r>
      <w:r>
        <w:rPr>
          <w:noProof/>
        </w:rPr>
        <w:fldChar w:fldCharType="begin"/>
      </w:r>
      <w:r>
        <w:rPr>
          <w:noProof/>
        </w:rPr>
        <w:instrText xml:space="preserve"> PAGEREF _Toc249070322 \h </w:instrText>
      </w:r>
      <w:r>
        <w:rPr>
          <w:noProof/>
        </w:rPr>
      </w:r>
      <w:r>
        <w:rPr>
          <w:noProof/>
        </w:rPr>
        <w:fldChar w:fldCharType="separate"/>
      </w:r>
      <w:r w:rsidR="008E5300">
        <w:rPr>
          <w:noProof/>
        </w:rPr>
        <w:t>5</w:t>
      </w:r>
      <w:r>
        <w:rPr>
          <w:noProof/>
        </w:rPr>
        <w:fldChar w:fldCharType="end"/>
      </w:r>
    </w:p>
    <w:p w14:paraId="0E115CE6" w14:textId="77777777" w:rsidR="008B38C9" w:rsidRDefault="008B38C9">
      <w:pPr>
        <w:pStyle w:val="Sumrio2"/>
        <w:tabs>
          <w:tab w:val="left" w:pos="960"/>
          <w:tab w:val="right" w:leader="dot" w:pos="9060"/>
        </w:tabs>
        <w:rPr>
          <w:smallCaps w:val="0"/>
          <w:noProof/>
          <w:sz w:val="24"/>
          <w:szCs w:val="24"/>
        </w:rPr>
      </w:pPr>
      <w:r>
        <w:rPr>
          <w:noProof/>
        </w:rPr>
        <w:t>8.1</w:t>
      </w:r>
      <w:r>
        <w:rPr>
          <w:smallCaps w:val="0"/>
          <w:noProof/>
          <w:sz w:val="24"/>
          <w:szCs w:val="24"/>
        </w:rPr>
        <w:tab/>
      </w:r>
      <w:r>
        <w:rPr>
          <w:noProof/>
        </w:rPr>
        <w:t>Definição da Equipe do Projeto</w:t>
      </w:r>
      <w:r>
        <w:rPr>
          <w:noProof/>
        </w:rPr>
        <w:tab/>
      </w:r>
      <w:r>
        <w:rPr>
          <w:noProof/>
        </w:rPr>
        <w:fldChar w:fldCharType="begin"/>
      </w:r>
      <w:r>
        <w:rPr>
          <w:noProof/>
        </w:rPr>
        <w:instrText xml:space="preserve"> PAGEREF _Toc249070323 \h </w:instrText>
      </w:r>
      <w:r>
        <w:rPr>
          <w:noProof/>
        </w:rPr>
      </w:r>
      <w:r>
        <w:rPr>
          <w:noProof/>
        </w:rPr>
        <w:fldChar w:fldCharType="separate"/>
      </w:r>
      <w:r w:rsidR="008E5300">
        <w:rPr>
          <w:noProof/>
        </w:rPr>
        <w:t>5</w:t>
      </w:r>
      <w:r>
        <w:rPr>
          <w:noProof/>
        </w:rPr>
        <w:fldChar w:fldCharType="end"/>
      </w:r>
    </w:p>
    <w:p w14:paraId="4B25A112" w14:textId="77777777" w:rsidR="008B38C9" w:rsidRDefault="008B38C9">
      <w:pPr>
        <w:pStyle w:val="Sumrio2"/>
        <w:tabs>
          <w:tab w:val="left" w:pos="960"/>
          <w:tab w:val="right" w:leader="dot" w:pos="9060"/>
        </w:tabs>
        <w:rPr>
          <w:smallCaps w:val="0"/>
          <w:noProof/>
          <w:sz w:val="24"/>
          <w:szCs w:val="24"/>
        </w:rPr>
      </w:pPr>
      <w:r>
        <w:rPr>
          <w:noProof/>
        </w:rPr>
        <w:t>8.2</w:t>
      </w:r>
      <w:r>
        <w:rPr>
          <w:smallCaps w:val="0"/>
          <w:noProof/>
          <w:sz w:val="24"/>
          <w:szCs w:val="24"/>
        </w:rPr>
        <w:tab/>
      </w:r>
      <w:r>
        <w:rPr>
          <w:noProof/>
        </w:rPr>
        <w:t>Outros Recursos</w:t>
      </w:r>
      <w:r>
        <w:rPr>
          <w:noProof/>
        </w:rPr>
        <w:tab/>
      </w:r>
      <w:r>
        <w:rPr>
          <w:noProof/>
        </w:rPr>
        <w:fldChar w:fldCharType="begin"/>
      </w:r>
      <w:r>
        <w:rPr>
          <w:noProof/>
        </w:rPr>
        <w:instrText xml:space="preserve"> PAGEREF _Toc249070324 \h </w:instrText>
      </w:r>
      <w:r>
        <w:rPr>
          <w:noProof/>
        </w:rPr>
      </w:r>
      <w:r>
        <w:rPr>
          <w:noProof/>
        </w:rPr>
        <w:fldChar w:fldCharType="separate"/>
      </w:r>
      <w:r w:rsidR="008E5300">
        <w:rPr>
          <w:noProof/>
        </w:rPr>
        <w:t>5</w:t>
      </w:r>
      <w:r>
        <w:rPr>
          <w:noProof/>
        </w:rPr>
        <w:fldChar w:fldCharType="end"/>
      </w:r>
    </w:p>
    <w:p w14:paraId="7DA10E3F" w14:textId="77777777" w:rsidR="008B38C9" w:rsidRDefault="008B38C9">
      <w:pPr>
        <w:pStyle w:val="Sumrio1"/>
        <w:tabs>
          <w:tab w:val="left" w:pos="480"/>
          <w:tab w:val="right" w:leader="dot" w:pos="9060"/>
        </w:tabs>
        <w:rPr>
          <w:b w:val="0"/>
          <w:caps w:val="0"/>
          <w:noProof/>
          <w:sz w:val="24"/>
          <w:szCs w:val="24"/>
        </w:rPr>
      </w:pPr>
      <w:r w:rsidRPr="00B03C86">
        <w:rPr>
          <w:noProof/>
          <w:snapToGrid w:val="0"/>
          <w:lang w:eastAsia="en-US"/>
        </w:rPr>
        <w:t>9</w:t>
      </w:r>
      <w:r>
        <w:rPr>
          <w:b w:val="0"/>
          <w:caps w:val="0"/>
          <w:noProof/>
          <w:sz w:val="24"/>
          <w:szCs w:val="24"/>
        </w:rPr>
        <w:tab/>
      </w:r>
      <w:r w:rsidRPr="00B03C86">
        <w:rPr>
          <w:noProof/>
          <w:snapToGrid w:val="0"/>
          <w:color w:val="0000FF"/>
          <w:u w:val="single"/>
          <w:lang w:eastAsia="en-US"/>
        </w:rPr>
        <w:t>Stakeholders</w:t>
      </w:r>
      <w:r>
        <w:rPr>
          <w:noProof/>
        </w:rPr>
        <w:tab/>
      </w:r>
      <w:r>
        <w:rPr>
          <w:noProof/>
        </w:rPr>
        <w:fldChar w:fldCharType="begin"/>
      </w:r>
      <w:r>
        <w:rPr>
          <w:noProof/>
        </w:rPr>
        <w:instrText xml:space="preserve"> PAGEREF _Toc249070325 \h </w:instrText>
      </w:r>
      <w:r>
        <w:rPr>
          <w:noProof/>
        </w:rPr>
      </w:r>
      <w:r>
        <w:rPr>
          <w:noProof/>
        </w:rPr>
        <w:fldChar w:fldCharType="separate"/>
      </w:r>
      <w:r w:rsidR="008E5300">
        <w:rPr>
          <w:noProof/>
        </w:rPr>
        <w:t>5</w:t>
      </w:r>
      <w:r>
        <w:rPr>
          <w:noProof/>
        </w:rPr>
        <w:fldChar w:fldCharType="end"/>
      </w:r>
    </w:p>
    <w:p w14:paraId="26AC7781" w14:textId="77777777" w:rsidR="008B38C9" w:rsidRDefault="008B38C9">
      <w:pPr>
        <w:pStyle w:val="Sumrio1"/>
        <w:tabs>
          <w:tab w:val="left" w:pos="480"/>
          <w:tab w:val="right" w:leader="dot" w:pos="9060"/>
        </w:tabs>
        <w:rPr>
          <w:b w:val="0"/>
          <w:caps w:val="0"/>
          <w:noProof/>
          <w:sz w:val="24"/>
          <w:szCs w:val="24"/>
        </w:rPr>
      </w:pPr>
      <w:r w:rsidRPr="00B03C86">
        <w:rPr>
          <w:noProof/>
          <w:snapToGrid w:val="0"/>
          <w:color w:val="0000FF"/>
          <w:lang w:eastAsia="en-US"/>
        </w:rPr>
        <w:t>10</w:t>
      </w:r>
      <w:r>
        <w:rPr>
          <w:b w:val="0"/>
          <w:caps w:val="0"/>
          <w:noProof/>
          <w:sz w:val="24"/>
          <w:szCs w:val="24"/>
        </w:rPr>
        <w:tab/>
      </w:r>
      <w:r w:rsidRPr="00B03C86">
        <w:rPr>
          <w:noProof/>
          <w:snapToGrid w:val="0"/>
          <w:color w:val="0000FF"/>
          <w:u w:val="single"/>
          <w:lang w:eastAsia="en-US"/>
        </w:rPr>
        <w:t>Métricas</w:t>
      </w:r>
      <w:r>
        <w:rPr>
          <w:noProof/>
        </w:rPr>
        <w:tab/>
      </w:r>
      <w:r>
        <w:rPr>
          <w:noProof/>
        </w:rPr>
        <w:fldChar w:fldCharType="begin"/>
      </w:r>
      <w:r>
        <w:rPr>
          <w:noProof/>
        </w:rPr>
        <w:instrText xml:space="preserve"> PAGEREF _Toc249070326 \h </w:instrText>
      </w:r>
      <w:r>
        <w:rPr>
          <w:noProof/>
        </w:rPr>
      </w:r>
      <w:r>
        <w:rPr>
          <w:noProof/>
        </w:rPr>
        <w:fldChar w:fldCharType="separate"/>
      </w:r>
      <w:r w:rsidR="008E5300">
        <w:rPr>
          <w:noProof/>
        </w:rPr>
        <w:t>5</w:t>
      </w:r>
      <w:r>
        <w:rPr>
          <w:noProof/>
        </w:rPr>
        <w:fldChar w:fldCharType="end"/>
      </w:r>
    </w:p>
    <w:p w14:paraId="41716A01" w14:textId="77777777" w:rsidR="008B38C9" w:rsidRDefault="008B38C9">
      <w:pPr>
        <w:pStyle w:val="Sumrio1"/>
        <w:tabs>
          <w:tab w:val="left" w:pos="480"/>
          <w:tab w:val="right" w:leader="dot" w:pos="9060"/>
        </w:tabs>
        <w:rPr>
          <w:b w:val="0"/>
          <w:caps w:val="0"/>
          <w:noProof/>
          <w:sz w:val="24"/>
          <w:szCs w:val="24"/>
        </w:rPr>
      </w:pPr>
      <w:r>
        <w:rPr>
          <w:noProof/>
        </w:rPr>
        <w:t>11</w:t>
      </w:r>
      <w:r>
        <w:rPr>
          <w:b w:val="0"/>
          <w:caps w:val="0"/>
          <w:noProof/>
          <w:sz w:val="24"/>
          <w:szCs w:val="24"/>
        </w:rPr>
        <w:tab/>
      </w:r>
      <w:r>
        <w:rPr>
          <w:noProof/>
        </w:rPr>
        <w:t>Homologação do produto</w:t>
      </w:r>
      <w:r>
        <w:rPr>
          <w:noProof/>
        </w:rPr>
        <w:tab/>
      </w:r>
      <w:r>
        <w:rPr>
          <w:noProof/>
        </w:rPr>
        <w:fldChar w:fldCharType="begin"/>
      </w:r>
      <w:r>
        <w:rPr>
          <w:noProof/>
        </w:rPr>
        <w:instrText xml:space="preserve"> PAGEREF _Toc249070327 \h </w:instrText>
      </w:r>
      <w:r>
        <w:rPr>
          <w:noProof/>
        </w:rPr>
      </w:r>
      <w:r>
        <w:rPr>
          <w:noProof/>
        </w:rPr>
        <w:fldChar w:fldCharType="separate"/>
      </w:r>
      <w:r w:rsidR="008E5300">
        <w:rPr>
          <w:noProof/>
        </w:rPr>
        <w:t>5</w:t>
      </w:r>
      <w:r>
        <w:rPr>
          <w:noProof/>
        </w:rPr>
        <w:fldChar w:fldCharType="end"/>
      </w:r>
    </w:p>
    <w:p w14:paraId="36FC6F8C" w14:textId="77777777" w:rsidR="008B38C9" w:rsidRDefault="008B38C9">
      <w:pPr>
        <w:pStyle w:val="Sumrio2"/>
        <w:tabs>
          <w:tab w:val="left" w:pos="960"/>
          <w:tab w:val="right" w:leader="dot" w:pos="9060"/>
        </w:tabs>
        <w:rPr>
          <w:smallCaps w:val="0"/>
          <w:noProof/>
          <w:sz w:val="24"/>
          <w:szCs w:val="24"/>
        </w:rPr>
      </w:pPr>
      <w:r>
        <w:rPr>
          <w:noProof/>
        </w:rPr>
        <w:t>11.1</w:t>
      </w:r>
      <w:r>
        <w:rPr>
          <w:smallCaps w:val="0"/>
          <w:noProof/>
          <w:sz w:val="24"/>
          <w:szCs w:val="24"/>
        </w:rPr>
        <w:tab/>
      </w:r>
      <w:r>
        <w:rPr>
          <w:noProof/>
        </w:rPr>
        <w:t>O processo de Homologação</w:t>
      </w:r>
      <w:r>
        <w:rPr>
          <w:noProof/>
        </w:rPr>
        <w:tab/>
      </w:r>
      <w:r>
        <w:rPr>
          <w:noProof/>
        </w:rPr>
        <w:fldChar w:fldCharType="begin"/>
      </w:r>
      <w:r>
        <w:rPr>
          <w:noProof/>
        </w:rPr>
        <w:instrText xml:space="preserve"> PAGEREF _Toc249070328 \h </w:instrText>
      </w:r>
      <w:r>
        <w:rPr>
          <w:noProof/>
        </w:rPr>
      </w:r>
      <w:r>
        <w:rPr>
          <w:noProof/>
        </w:rPr>
        <w:fldChar w:fldCharType="separate"/>
      </w:r>
      <w:r w:rsidR="008E5300">
        <w:rPr>
          <w:noProof/>
        </w:rPr>
        <w:t>5</w:t>
      </w:r>
      <w:r>
        <w:rPr>
          <w:noProof/>
        </w:rPr>
        <w:fldChar w:fldCharType="end"/>
      </w:r>
    </w:p>
    <w:p w14:paraId="0D5016C5" w14:textId="77777777" w:rsidR="008B38C9" w:rsidRDefault="008B38C9">
      <w:pPr>
        <w:pStyle w:val="Sumrio2"/>
        <w:tabs>
          <w:tab w:val="left" w:pos="960"/>
          <w:tab w:val="right" w:leader="dot" w:pos="9060"/>
        </w:tabs>
        <w:rPr>
          <w:smallCaps w:val="0"/>
          <w:noProof/>
          <w:sz w:val="24"/>
          <w:szCs w:val="24"/>
        </w:rPr>
      </w:pPr>
      <w:r>
        <w:rPr>
          <w:noProof/>
        </w:rPr>
        <w:t>11.2</w:t>
      </w:r>
      <w:r>
        <w:rPr>
          <w:smallCaps w:val="0"/>
          <w:noProof/>
          <w:sz w:val="24"/>
          <w:szCs w:val="24"/>
        </w:rPr>
        <w:tab/>
      </w:r>
      <w:r>
        <w:rPr>
          <w:noProof/>
        </w:rPr>
        <w:t>Equipe de Homologação</w:t>
      </w:r>
      <w:r>
        <w:rPr>
          <w:noProof/>
        </w:rPr>
        <w:tab/>
      </w:r>
      <w:r>
        <w:rPr>
          <w:noProof/>
        </w:rPr>
        <w:fldChar w:fldCharType="begin"/>
      </w:r>
      <w:r>
        <w:rPr>
          <w:noProof/>
        </w:rPr>
        <w:instrText xml:space="preserve"> PAGEREF _Toc249070329 \h </w:instrText>
      </w:r>
      <w:r>
        <w:rPr>
          <w:noProof/>
        </w:rPr>
      </w:r>
      <w:r>
        <w:rPr>
          <w:noProof/>
        </w:rPr>
        <w:fldChar w:fldCharType="separate"/>
      </w:r>
      <w:r w:rsidR="008E5300">
        <w:rPr>
          <w:noProof/>
        </w:rPr>
        <w:t>5</w:t>
      </w:r>
      <w:r>
        <w:rPr>
          <w:noProof/>
        </w:rPr>
        <w:fldChar w:fldCharType="end"/>
      </w:r>
    </w:p>
    <w:p w14:paraId="54862CED" w14:textId="77777777" w:rsidR="008B38C9" w:rsidRDefault="008B38C9">
      <w:pPr>
        <w:pStyle w:val="Sumrio2"/>
        <w:tabs>
          <w:tab w:val="left" w:pos="960"/>
          <w:tab w:val="right" w:leader="dot" w:pos="9060"/>
        </w:tabs>
        <w:rPr>
          <w:smallCaps w:val="0"/>
          <w:noProof/>
          <w:sz w:val="24"/>
          <w:szCs w:val="24"/>
        </w:rPr>
      </w:pPr>
      <w:r>
        <w:rPr>
          <w:noProof/>
        </w:rPr>
        <w:t>11.3</w:t>
      </w:r>
      <w:r>
        <w:rPr>
          <w:smallCaps w:val="0"/>
          <w:noProof/>
          <w:sz w:val="24"/>
          <w:szCs w:val="24"/>
        </w:rPr>
        <w:tab/>
      </w:r>
      <w:r>
        <w:rPr>
          <w:noProof/>
        </w:rPr>
        <w:t>Produtos a serem homologados</w:t>
      </w:r>
      <w:r>
        <w:rPr>
          <w:noProof/>
        </w:rPr>
        <w:tab/>
      </w:r>
      <w:r>
        <w:rPr>
          <w:noProof/>
        </w:rPr>
        <w:fldChar w:fldCharType="begin"/>
      </w:r>
      <w:r>
        <w:rPr>
          <w:noProof/>
        </w:rPr>
        <w:instrText xml:space="preserve"> PAGEREF _Toc249070330 \h </w:instrText>
      </w:r>
      <w:r>
        <w:rPr>
          <w:noProof/>
        </w:rPr>
      </w:r>
      <w:r>
        <w:rPr>
          <w:noProof/>
        </w:rPr>
        <w:fldChar w:fldCharType="separate"/>
      </w:r>
      <w:r w:rsidR="008E5300">
        <w:rPr>
          <w:noProof/>
        </w:rPr>
        <w:t>5</w:t>
      </w:r>
      <w:r>
        <w:rPr>
          <w:noProof/>
        </w:rPr>
        <w:fldChar w:fldCharType="end"/>
      </w:r>
    </w:p>
    <w:p w14:paraId="3A766421" w14:textId="77777777" w:rsidR="008B38C9" w:rsidRDefault="008B38C9">
      <w:pPr>
        <w:pStyle w:val="Sumrio2"/>
        <w:tabs>
          <w:tab w:val="left" w:pos="960"/>
          <w:tab w:val="right" w:leader="dot" w:pos="9060"/>
        </w:tabs>
        <w:rPr>
          <w:smallCaps w:val="0"/>
          <w:noProof/>
          <w:sz w:val="24"/>
          <w:szCs w:val="24"/>
        </w:rPr>
      </w:pPr>
      <w:r>
        <w:rPr>
          <w:noProof/>
        </w:rPr>
        <w:t>11.4</w:t>
      </w:r>
      <w:r>
        <w:rPr>
          <w:smallCaps w:val="0"/>
          <w:noProof/>
          <w:sz w:val="24"/>
          <w:szCs w:val="24"/>
        </w:rPr>
        <w:tab/>
      </w:r>
      <w:r>
        <w:rPr>
          <w:noProof/>
        </w:rPr>
        <w:t>Documentação Comprobatória</w:t>
      </w:r>
      <w:r>
        <w:rPr>
          <w:noProof/>
        </w:rPr>
        <w:tab/>
      </w:r>
      <w:r>
        <w:rPr>
          <w:noProof/>
        </w:rPr>
        <w:fldChar w:fldCharType="begin"/>
      </w:r>
      <w:r>
        <w:rPr>
          <w:noProof/>
        </w:rPr>
        <w:instrText xml:space="preserve"> PAGEREF _Toc249070331 \h </w:instrText>
      </w:r>
      <w:r>
        <w:rPr>
          <w:noProof/>
        </w:rPr>
      </w:r>
      <w:r>
        <w:rPr>
          <w:noProof/>
        </w:rPr>
        <w:fldChar w:fldCharType="separate"/>
      </w:r>
      <w:r w:rsidR="008E5300">
        <w:rPr>
          <w:noProof/>
        </w:rPr>
        <w:t>5</w:t>
      </w:r>
      <w:r>
        <w:rPr>
          <w:noProof/>
        </w:rPr>
        <w:fldChar w:fldCharType="end"/>
      </w:r>
    </w:p>
    <w:p w14:paraId="6AEC0C45" w14:textId="77777777" w:rsidR="008B38C9" w:rsidRDefault="008B38C9">
      <w:pPr>
        <w:pStyle w:val="Sumrio1"/>
        <w:tabs>
          <w:tab w:val="left" w:pos="480"/>
          <w:tab w:val="right" w:leader="dot" w:pos="9060"/>
        </w:tabs>
        <w:rPr>
          <w:b w:val="0"/>
          <w:caps w:val="0"/>
          <w:noProof/>
          <w:sz w:val="24"/>
          <w:szCs w:val="24"/>
        </w:rPr>
      </w:pPr>
      <w:r>
        <w:rPr>
          <w:noProof/>
        </w:rPr>
        <w:t>12</w:t>
      </w:r>
      <w:r>
        <w:rPr>
          <w:b w:val="0"/>
          <w:caps w:val="0"/>
          <w:noProof/>
          <w:sz w:val="24"/>
          <w:szCs w:val="24"/>
        </w:rPr>
        <w:tab/>
      </w:r>
      <w:r>
        <w:rPr>
          <w:noProof/>
        </w:rPr>
        <w:t>Plano de Comunicação</w:t>
      </w:r>
      <w:r>
        <w:rPr>
          <w:noProof/>
        </w:rPr>
        <w:tab/>
      </w:r>
      <w:r>
        <w:rPr>
          <w:noProof/>
        </w:rPr>
        <w:fldChar w:fldCharType="begin"/>
      </w:r>
      <w:r>
        <w:rPr>
          <w:noProof/>
        </w:rPr>
        <w:instrText xml:space="preserve"> PAGEREF _Toc249070332 \h </w:instrText>
      </w:r>
      <w:r>
        <w:rPr>
          <w:noProof/>
        </w:rPr>
      </w:r>
      <w:r>
        <w:rPr>
          <w:noProof/>
        </w:rPr>
        <w:fldChar w:fldCharType="separate"/>
      </w:r>
      <w:r w:rsidR="008E5300">
        <w:rPr>
          <w:noProof/>
        </w:rPr>
        <w:t>5</w:t>
      </w:r>
      <w:r>
        <w:rPr>
          <w:noProof/>
        </w:rPr>
        <w:fldChar w:fldCharType="end"/>
      </w:r>
    </w:p>
    <w:p w14:paraId="7C9F9B70" w14:textId="77777777" w:rsidR="008B38C9" w:rsidRDefault="008B38C9">
      <w:pPr>
        <w:pStyle w:val="Sumrio1"/>
        <w:tabs>
          <w:tab w:val="left" w:pos="480"/>
          <w:tab w:val="right" w:leader="dot" w:pos="9060"/>
        </w:tabs>
        <w:rPr>
          <w:b w:val="0"/>
          <w:caps w:val="0"/>
          <w:noProof/>
          <w:sz w:val="24"/>
          <w:szCs w:val="24"/>
        </w:rPr>
      </w:pPr>
      <w:r w:rsidRPr="00B03C86">
        <w:rPr>
          <w:noProof/>
          <w:color w:val="0000FF"/>
        </w:rPr>
        <w:t>13</w:t>
      </w:r>
      <w:r>
        <w:rPr>
          <w:b w:val="0"/>
          <w:caps w:val="0"/>
          <w:noProof/>
          <w:sz w:val="24"/>
          <w:szCs w:val="24"/>
        </w:rPr>
        <w:tab/>
      </w:r>
      <w:r w:rsidRPr="00B03C86">
        <w:rPr>
          <w:noProof/>
          <w:color w:val="0000FF"/>
          <w:u w:val="single"/>
        </w:rPr>
        <w:t>Riscos</w:t>
      </w:r>
      <w:r>
        <w:rPr>
          <w:noProof/>
        </w:rPr>
        <w:tab/>
      </w:r>
      <w:r>
        <w:rPr>
          <w:noProof/>
        </w:rPr>
        <w:fldChar w:fldCharType="begin"/>
      </w:r>
      <w:r>
        <w:rPr>
          <w:noProof/>
        </w:rPr>
        <w:instrText xml:space="preserve"> PAGEREF _Toc249070333 \h </w:instrText>
      </w:r>
      <w:r>
        <w:rPr>
          <w:noProof/>
        </w:rPr>
      </w:r>
      <w:r>
        <w:rPr>
          <w:noProof/>
        </w:rPr>
        <w:fldChar w:fldCharType="separate"/>
      </w:r>
      <w:r w:rsidR="008E5300">
        <w:rPr>
          <w:noProof/>
        </w:rPr>
        <w:t>5</w:t>
      </w:r>
      <w:r>
        <w:rPr>
          <w:noProof/>
        </w:rPr>
        <w:fldChar w:fldCharType="end"/>
      </w:r>
    </w:p>
    <w:p w14:paraId="121B18F1" w14:textId="77777777" w:rsidR="008B38C9" w:rsidRDefault="008B38C9">
      <w:pPr>
        <w:pStyle w:val="Sumrio1"/>
        <w:tabs>
          <w:tab w:val="left" w:pos="480"/>
          <w:tab w:val="right" w:leader="dot" w:pos="9060"/>
        </w:tabs>
        <w:rPr>
          <w:b w:val="0"/>
          <w:caps w:val="0"/>
          <w:noProof/>
          <w:sz w:val="24"/>
          <w:szCs w:val="24"/>
        </w:rPr>
      </w:pPr>
      <w:r>
        <w:rPr>
          <w:noProof/>
        </w:rPr>
        <w:t>14</w:t>
      </w:r>
      <w:r>
        <w:rPr>
          <w:b w:val="0"/>
          <w:caps w:val="0"/>
          <w:noProof/>
          <w:sz w:val="24"/>
          <w:szCs w:val="24"/>
        </w:rPr>
        <w:tab/>
      </w:r>
      <w:r>
        <w:rPr>
          <w:noProof/>
        </w:rPr>
        <w:t>Controle de Mudanças</w:t>
      </w:r>
      <w:r>
        <w:rPr>
          <w:noProof/>
        </w:rPr>
        <w:tab/>
      </w:r>
      <w:r>
        <w:rPr>
          <w:noProof/>
        </w:rPr>
        <w:fldChar w:fldCharType="begin"/>
      </w:r>
      <w:r>
        <w:rPr>
          <w:noProof/>
        </w:rPr>
        <w:instrText xml:space="preserve"> PAGEREF _Toc249070334 \h </w:instrText>
      </w:r>
      <w:r>
        <w:rPr>
          <w:noProof/>
        </w:rPr>
      </w:r>
      <w:r>
        <w:rPr>
          <w:noProof/>
        </w:rPr>
        <w:fldChar w:fldCharType="separate"/>
      </w:r>
      <w:r w:rsidR="008E5300">
        <w:rPr>
          <w:noProof/>
        </w:rPr>
        <w:t>5</w:t>
      </w:r>
      <w:r>
        <w:rPr>
          <w:noProof/>
        </w:rPr>
        <w:fldChar w:fldCharType="end"/>
      </w:r>
    </w:p>
    <w:p w14:paraId="349895C4" w14:textId="77777777" w:rsidR="008B38C9" w:rsidRDefault="008B38C9">
      <w:pPr>
        <w:pStyle w:val="Sumrio1"/>
        <w:tabs>
          <w:tab w:val="left" w:pos="480"/>
          <w:tab w:val="right" w:leader="dot" w:pos="9060"/>
        </w:tabs>
        <w:rPr>
          <w:b w:val="0"/>
          <w:caps w:val="0"/>
          <w:noProof/>
          <w:sz w:val="24"/>
          <w:szCs w:val="24"/>
        </w:rPr>
      </w:pPr>
      <w:r>
        <w:rPr>
          <w:noProof/>
        </w:rPr>
        <w:t>15</w:t>
      </w:r>
      <w:r>
        <w:rPr>
          <w:b w:val="0"/>
          <w:caps w:val="0"/>
          <w:noProof/>
          <w:sz w:val="24"/>
          <w:szCs w:val="24"/>
        </w:rPr>
        <w:tab/>
      </w:r>
      <w:r>
        <w:rPr>
          <w:noProof/>
        </w:rPr>
        <w:t>Glossário</w:t>
      </w:r>
      <w:r>
        <w:rPr>
          <w:noProof/>
        </w:rPr>
        <w:tab/>
      </w:r>
      <w:r>
        <w:rPr>
          <w:noProof/>
        </w:rPr>
        <w:fldChar w:fldCharType="begin"/>
      </w:r>
      <w:r>
        <w:rPr>
          <w:noProof/>
        </w:rPr>
        <w:instrText xml:space="preserve"> PAGEREF _Toc249070335 \h </w:instrText>
      </w:r>
      <w:r>
        <w:rPr>
          <w:noProof/>
        </w:rPr>
      </w:r>
      <w:r>
        <w:rPr>
          <w:noProof/>
        </w:rPr>
        <w:fldChar w:fldCharType="separate"/>
      </w:r>
      <w:r w:rsidR="008E5300">
        <w:rPr>
          <w:noProof/>
        </w:rPr>
        <w:t>5</w:t>
      </w:r>
      <w:r>
        <w:rPr>
          <w:noProof/>
        </w:rPr>
        <w:fldChar w:fldCharType="end"/>
      </w:r>
    </w:p>
    <w:p w14:paraId="5CB64D3A" w14:textId="77777777" w:rsidR="008B38C9" w:rsidRDefault="008B38C9">
      <w:pPr>
        <w:pStyle w:val="Sumrio1"/>
        <w:tabs>
          <w:tab w:val="left" w:pos="480"/>
          <w:tab w:val="right" w:leader="dot" w:pos="9060"/>
        </w:tabs>
        <w:rPr>
          <w:b w:val="0"/>
          <w:caps w:val="0"/>
          <w:noProof/>
          <w:sz w:val="24"/>
          <w:szCs w:val="24"/>
        </w:rPr>
      </w:pPr>
      <w:r>
        <w:rPr>
          <w:noProof/>
        </w:rPr>
        <w:t>16</w:t>
      </w:r>
      <w:r>
        <w:rPr>
          <w:b w:val="0"/>
          <w:caps w:val="0"/>
          <w:noProof/>
          <w:sz w:val="24"/>
          <w:szCs w:val="24"/>
        </w:rPr>
        <w:tab/>
      </w:r>
      <w:r>
        <w:rPr>
          <w:noProof/>
        </w:rPr>
        <w:t>Referências</w:t>
      </w:r>
      <w:r>
        <w:rPr>
          <w:noProof/>
        </w:rPr>
        <w:tab/>
      </w:r>
      <w:r>
        <w:rPr>
          <w:noProof/>
        </w:rPr>
        <w:fldChar w:fldCharType="begin"/>
      </w:r>
      <w:r>
        <w:rPr>
          <w:noProof/>
        </w:rPr>
        <w:instrText xml:space="preserve"> PAGEREF _Toc249070336 \h </w:instrText>
      </w:r>
      <w:r>
        <w:rPr>
          <w:noProof/>
        </w:rPr>
      </w:r>
      <w:r>
        <w:rPr>
          <w:noProof/>
        </w:rPr>
        <w:fldChar w:fldCharType="separate"/>
      </w:r>
      <w:r w:rsidR="008E5300">
        <w:rPr>
          <w:noProof/>
        </w:rPr>
        <w:t>5</w:t>
      </w:r>
      <w:r>
        <w:rPr>
          <w:noProof/>
        </w:rPr>
        <w:fldChar w:fldCharType="end"/>
      </w:r>
    </w:p>
    <w:p w14:paraId="58BD9FC8" w14:textId="77777777" w:rsidR="00D70415" w:rsidRDefault="00D70415" w:rsidP="00D70415">
      <w:r>
        <w:fldChar w:fldCharType="end"/>
      </w:r>
    </w:p>
    <w:p w14:paraId="7DA7A334" w14:textId="77777777" w:rsidR="00D70415" w:rsidRDefault="00D70415" w:rsidP="00D70415"/>
    <w:p w14:paraId="232D0325" w14:textId="77777777" w:rsidR="00D70415" w:rsidRDefault="00D70415" w:rsidP="00D70415"/>
    <w:p w14:paraId="10DE62A8" w14:textId="77777777" w:rsidR="00D70415" w:rsidRDefault="00D70415" w:rsidP="00D70415"/>
    <w:p w14:paraId="3E7B940F" w14:textId="77777777" w:rsidR="00D70415" w:rsidRDefault="00D70415" w:rsidP="00D70415">
      <w:pPr>
        <w:pStyle w:val="Ttulo1"/>
        <w:sectPr w:rsidR="00D70415">
          <w:headerReference w:type="default" r:id="rId13"/>
          <w:footerReference w:type="default" r:id="rId14"/>
          <w:pgSz w:w="11906" w:h="16838" w:code="9"/>
          <w:pgMar w:top="1134" w:right="1418" w:bottom="2041" w:left="1418" w:header="680" w:footer="680" w:gutter="0"/>
          <w:cols w:space="720"/>
        </w:sectPr>
      </w:pPr>
    </w:p>
    <w:p w14:paraId="25EBD2CD" w14:textId="77777777" w:rsidR="00D70415" w:rsidRDefault="00D70415" w:rsidP="00D70415">
      <w:pPr>
        <w:pStyle w:val="Ttulo1"/>
      </w:pPr>
      <w:bookmarkStart w:id="1" w:name="_Toc249070310"/>
      <w:r>
        <w:lastRenderedPageBreak/>
        <w:t>Introdução</w:t>
      </w:r>
      <w:bookmarkEnd w:id="1"/>
    </w:p>
    <w:p w14:paraId="6302C3A9" w14:textId="77777777" w:rsidR="00D70415" w:rsidRDefault="00D70415" w:rsidP="00D70415">
      <w:r>
        <w:t>Este documento fornece uma visão abrangente do projeto sem se aprofundar nos detalhes das iterações, que serão melhor definidas ao longo do processo de desenvolvimento.</w:t>
      </w:r>
    </w:p>
    <w:p w14:paraId="7C190547" w14:textId="77777777" w:rsidR="00D70415" w:rsidRDefault="00D70415" w:rsidP="00D70415">
      <w:pPr>
        <w:rPr>
          <w:snapToGrid w:val="0"/>
          <w:lang w:eastAsia="en-US"/>
        </w:rPr>
      </w:pPr>
      <w:r>
        <w:t xml:space="preserve">Nele são apresentados: a metodologia de desenvolvimento, a descrição e os objetivos do projeto, as métricas aplicadas, os objetivos das iterações, o cronograma e os produtos do desenvolvimento, a equipe de desenvolvimento e o processo de homologação </w:t>
      </w:r>
    </w:p>
    <w:p w14:paraId="66EC81A8" w14:textId="77777777" w:rsidR="00D70415" w:rsidRDefault="00D70415" w:rsidP="00D70415">
      <w:pPr>
        <w:pStyle w:val="Ttulo1"/>
        <w:rPr>
          <w:snapToGrid w:val="0"/>
          <w:lang w:eastAsia="en-US"/>
        </w:rPr>
      </w:pPr>
      <w:bookmarkStart w:id="2" w:name="_Toc249070311"/>
      <w:r>
        <w:rPr>
          <w:snapToGrid w:val="0"/>
          <w:lang w:eastAsia="en-US"/>
        </w:rPr>
        <w:t>Objetivos do Projeto</w:t>
      </w:r>
      <w:bookmarkEnd w:id="2"/>
    </w:p>
    <w:p w14:paraId="1A36F675" w14:textId="77777777" w:rsidR="00D70415" w:rsidRDefault="00D70415" w:rsidP="00D70415">
      <w:pPr>
        <w:pStyle w:val="Ttulo2"/>
      </w:pPr>
      <w:bookmarkStart w:id="3" w:name="_Toc249070312"/>
      <w:r>
        <w:t>Principais Objetivos do Projeto</w:t>
      </w:r>
      <w:bookmarkEnd w:id="3"/>
    </w:p>
    <w:p w14:paraId="4999939C" w14:textId="77777777" w:rsidR="00D70415" w:rsidRDefault="00D70415" w:rsidP="00D70415">
      <w:pPr>
        <w:pStyle w:val="instrucaodepreenchimento"/>
      </w:pPr>
      <w:r>
        <w:t>Esta seção deve prover uma descrição sucinta da aplicação de tal forma que os envolvidos no projeto, sobretudo a equipe técnica, possam entender o que é a aplicação a ser desenvolvida. Além disso, esta seção deve conter informações que possibilitem o entendimento do contexto em que ocorre o desenvolvimento, o porquê de a aplicação estar sendo desenvolvida, para quê e para quem está sendo desenvolvida.</w:t>
      </w:r>
    </w:p>
    <w:p w14:paraId="23C0AEDA" w14:textId="77777777" w:rsidR="00D70415" w:rsidRDefault="00D70415" w:rsidP="00D70415">
      <w:pPr>
        <w:pStyle w:val="Ttulo2"/>
      </w:pPr>
      <w:bookmarkStart w:id="4" w:name="_Toc249070313"/>
      <w:r>
        <w:t>Objetivos do Gerenciamento do Projeto</w:t>
      </w:r>
      <w:bookmarkEnd w:id="4"/>
    </w:p>
    <w:p w14:paraId="3200993E" w14:textId="77777777" w:rsidR="00D70415" w:rsidRDefault="00D70415" w:rsidP="00D70415">
      <w:pPr>
        <w:pStyle w:val="instrucaodepreenchimento"/>
      </w:pPr>
      <w:r>
        <w:t>Informar o que se pretende ao gerenciar o projeto utilizando as determinações deste plano e de outros documentos acessórios. O texto abaixo é um exemplo que pode ser adaptado caso novos objetivos sejam necessários ao projeto.</w:t>
      </w:r>
    </w:p>
    <w:p w14:paraId="5C03B444" w14:textId="77777777" w:rsidR="00D70415" w:rsidRDefault="00D70415" w:rsidP="00D70415">
      <w:pPr>
        <w:numPr>
          <w:ilvl w:val="0"/>
          <w:numId w:val="23"/>
        </w:numPr>
      </w:pPr>
      <w:r w:rsidRPr="00664D85">
        <w:t>Entregar os produtos deste projeto com qualidade e dentro dos prazos negociados.</w:t>
      </w:r>
    </w:p>
    <w:p w14:paraId="15277F41" w14:textId="77777777" w:rsidR="00D70415" w:rsidRDefault="00D70415" w:rsidP="00D70415">
      <w:pPr>
        <w:numPr>
          <w:ilvl w:val="0"/>
          <w:numId w:val="23"/>
        </w:numPr>
      </w:pPr>
      <w:r w:rsidRPr="00664D85">
        <w:t xml:space="preserve">Estabelecer comunicação eficiente entre os </w:t>
      </w:r>
      <w:hyperlink w:anchor="_Glossário" w:tooltip="Ver o glossário" w:history="1">
        <w:r w:rsidRPr="009434E2">
          <w:rPr>
            <w:rStyle w:val="Hyperlink"/>
          </w:rPr>
          <w:t>stakeholders</w:t>
        </w:r>
      </w:hyperlink>
      <w:r w:rsidRPr="00664D85">
        <w:t xml:space="preserve"> do projeto (ver </w:t>
      </w:r>
      <w:r>
        <w:t xml:space="preserve">lista dos stakeholders na </w:t>
      </w:r>
      <w:r w:rsidRPr="00664D85">
        <w:t xml:space="preserve">seção </w:t>
      </w:r>
      <w:r>
        <w:t>correspondente deste documento</w:t>
      </w:r>
      <w:r w:rsidRPr="00664D85">
        <w:t>), permitindo que todos recebam as informações que necessitam sobre o projeto.</w:t>
      </w:r>
    </w:p>
    <w:p w14:paraId="27499F55" w14:textId="77777777" w:rsidR="00D70415" w:rsidRPr="00664D85" w:rsidRDefault="00D70415" w:rsidP="00D70415">
      <w:pPr>
        <w:numPr>
          <w:ilvl w:val="0"/>
          <w:numId w:val="23"/>
        </w:numPr>
      </w:pPr>
      <w:r w:rsidRPr="00664D85">
        <w:t>Acompanhar tempestivamente os riscos e dependências entre as equipes envolvidas no projeto eliminando gargalos que afetem o cronograma das atividades.</w:t>
      </w:r>
    </w:p>
    <w:p w14:paraId="4E7234A1" w14:textId="77777777" w:rsidR="00D70415" w:rsidRDefault="00D70415" w:rsidP="00D70415">
      <w:pPr>
        <w:pStyle w:val="Ttulo1"/>
      </w:pPr>
      <w:bookmarkStart w:id="5" w:name="_Toc249070314"/>
      <w:r>
        <w:t>Premissas para o Projeto</w:t>
      </w:r>
      <w:bookmarkEnd w:id="5"/>
    </w:p>
    <w:p w14:paraId="0E59D989" w14:textId="77777777" w:rsidR="00D70415" w:rsidRDefault="00D70415" w:rsidP="00D70415">
      <w:pPr>
        <w:pStyle w:val="instrucaodepreenchimento"/>
      </w:pPr>
      <w:r>
        <w:t>Informar nesta seção as premissas adotadas no projeto, ou seja, quaisquer fatores que, para efeito de planejamento, serão considerados verdadeiros, reais ou tomados como garantidos, sem necessidade de prévia confirmação. Exemplos de premissas:</w:t>
      </w:r>
    </w:p>
    <w:p w14:paraId="27FB1677" w14:textId="77777777" w:rsidR="00D70415" w:rsidRDefault="00D70415" w:rsidP="00D70415">
      <w:pPr>
        <w:pStyle w:val="instrucaodepreenchimento"/>
      </w:pPr>
      <w:r>
        <w:t>- Disponibilidade de recursos (materiais ou humanos) críticos ao projeto</w:t>
      </w:r>
    </w:p>
    <w:p w14:paraId="6699A7D3" w14:textId="77777777" w:rsidR="00D70415" w:rsidRPr="00D57E3E" w:rsidRDefault="00D70415" w:rsidP="00D70415">
      <w:pPr>
        <w:pStyle w:val="instrucaodepreenchimento"/>
      </w:pPr>
      <w:r>
        <w:t>- Valores estimativos médios para durações de tarefas, quantidade de esforço, prazos, custos etc.</w:t>
      </w:r>
    </w:p>
    <w:bookmarkStart w:id="6" w:name="PlanoFases"/>
    <w:bookmarkStart w:id="7" w:name="_Toc430447687"/>
    <w:bookmarkStart w:id="8" w:name="_Ref472483531"/>
    <w:p w14:paraId="2FC82644" w14:textId="77777777" w:rsidR="00D70415" w:rsidRDefault="00D70415" w:rsidP="00D70415">
      <w:pPr>
        <w:pStyle w:val="Ttulo1"/>
      </w:pPr>
      <w:r>
        <w:fldChar w:fldCharType="begin"/>
      </w:r>
      <w:r>
        <w:instrText xml:space="preserve"> HYPERLINK  \l "_Glossário" \o "Ver o glossário" </w:instrText>
      </w:r>
      <w:r>
        <w:fldChar w:fldCharType="separate"/>
      </w:r>
      <w:bookmarkStart w:id="9" w:name="_Toc249070315"/>
      <w:r w:rsidRPr="009434E2">
        <w:rPr>
          <w:rStyle w:val="Hyperlink"/>
        </w:rPr>
        <w:t>Escopo</w:t>
      </w:r>
      <w:bookmarkEnd w:id="9"/>
      <w:r>
        <w:fldChar w:fldCharType="end"/>
      </w:r>
    </w:p>
    <w:p w14:paraId="2C70C5A9" w14:textId="77777777" w:rsidR="00D70415" w:rsidRPr="00124CBC" w:rsidRDefault="00D70415" w:rsidP="00D70415">
      <w:pPr>
        <w:pStyle w:val="Ttulo2"/>
      </w:pPr>
      <w:bookmarkStart w:id="10" w:name="_Toc249070316"/>
      <w:r>
        <w:t>No Escopo</w:t>
      </w:r>
      <w:bookmarkEnd w:id="10"/>
    </w:p>
    <w:p w14:paraId="7D5BBEC1" w14:textId="77777777" w:rsidR="00D70415" w:rsidRDefault="00D70415" w:rsidP="00D70415">
      <w:pPr>
        <w:pStyle w:val="instrucaodepreenchimento"/>
      </w:pPr>
      <w:r>
        <w:t xml:space="preserve">Descrever como tópicos nesta seção o </w:t>
      </w:r>
      <w:proofErr w:type="spellStart"/>
      <w:r>
        <w:t>macro-escopo</w:t>
      </w:r>
      <w:proofErr w:type="spellEnd"/>
      <w:r>
        <w:t xml:space="preserve"> de atividades do projeto. Incluir referência ou link para a EAP (ou WBS) completa do projeto.</w:t>
      </w:r>
    </w:p>
    <w:p w14:paraId="43B1F490" w14:textId="77777777" w:rsidR="00D70415" w:rsidRPr="00124CBC" w:rsidRDefault="00D70415" w:rsidP="00D70415">
      <w:pPr>
        <w:pStyle w:val="Ttulo2"/>
      </w:pPr>
      <w:bookmarkStart w:id="11" w:name="_Toc249070317"/>
      <w:r>
        <w:t>Fora do Escopo</w:t>
      </w:r>
      <w:bookmarkEnd w:id="11"/>
    </w:p>
    <w:p w14:paraId="1D001B4C" w14:textId="77777777" w:rsidR="00D70415" w:rsidRPr="00752BCE" w:rsidRDefault="00D70415" w:rsidP="00D70415">
      <w:pPr>
        <w:pStyle w:val="instrucaodepreenchimento"/>
      </w:pPr>
      <w:r>
        <w:t xml:space="preserve">Descrever em linhas gerais, os itens fora do escopo do projeto. </w:t>
      </w:r>
    </w:p>
    <w:p w14:paraId="2823E410" w14:textId="77777777" w:rsidR="00D70415" w:rsidRDefault="00D70415" w:rsidP="00D70415">
      <w:pPr>
        <w:pStyle w:val="Ttulo1"/>
      </w:pPr>
      <w:bookmarkStart w:id="12" w:name="_Toc249070318"/>
      <w:r>
        <w:lastRenderedPageBreak/>
        <w:t>Metodologia de desenvolvimento do sistema (MDS)</w:t>
      </w:r>
      <w:bookmarkEnd w:id="12"/>
    </w:p>
    <w:p w14:paraId="03F10F29" w14:textId="77777777" w:rsidR="00D70415" w:rsidRDefault="00D70415" w:rsidP="00D70415">
      <w:pPr>
        <w:pStyle w:val="instrucaodepreenchimento"/>
      </w:pPr>
      <w:r>
        <w:t xml:space="preserve">Nesta seção, </w:t>
      </w:r>
      <w:r w:rsidRPr="00634567">
        <w:rPr>
          <w:b/>
        </w:rPr>
        <w:t>específica para projetos de desenvolvimento de sistemas</w:t>
      </w:r>
      <w:r>
        <w:t xml:space="preserve">, deve-se descrever qual a metodologia que será utilizada para desenvolver o sistema. </w:t>
      </w:r>
    </w:p>
    <w:p w14:paraId="51DF4719" w14:textId="77777777" w:rsidR="00D70415" w:rsidRDefault="00D70415" w:rsidP="00D70415">
      <w:pPr>
        <w:pStyle w:val="instrucaodepreenchimento"/>
      </w:pPr>
      <w:r>
        <w:t xml:space="preserve">Caso seja seguida a MDS do TCE-PE sem alterações, apenas especificar qual versão da MDS está sendo utilizada. Caso contrário, indicar (com justificativa) os pontos de adaptação, isto é, quais disciplinas, atividades, papéis e artefatos serão adaptados, ignorados ou incluídos. Em ambos os casos, inserir um link para a home </w:t>
      </w:r>
      <w:proofErr w:type="spellStart"/>
      <w:r>
        <w:t>page</w:t>
      </w:r>
      <w:proofErr w:type="spellEnd"/>
      <w:r>
        <w:t xml:space="preserve"> da versão correspondente da MDS, onde há um texto introdutório definindo a MDS e sua importância.</w:t>
      </w:r>
    </w:p>
    <w:p w14:paraId="7DB7748D" w14:textId="77777777" w:rsidR="00D70415" w:rsidRDefault="00D70415" w:rsidP="00D70415">
      <w:pPr>
        <w:pStyle w:val="Ttulo2"/>
      </w:pPr>
      <w:bookmarkStart w:id="13" w:name="_Toc249070319"/>
      <w:r>
        <w:t>Principais Produtos do Desenvolvimento</w:t>
      </w:r>
      <w:bookmarkEnd w:id="13"/>
    </w:p>
    <w:p w14:paraId="01FF49B3" w14:textId="77777777" w:rsidR="00D70415" w:rsidRDefault="00D70415" w:rsidP="00D70415">
      <w:pPr>
        <w:spacing w:after="180"/>
      </w:pPr>
      <w:r>
        <w:t xml:space="preserve">A tabela a seguir apresenta as disciplinas da MDS, assim como os principais </w:t>
      </w:r>
      <w:hyperlink w:anchor="_Glossário" w:history="1">
        <w:r w:rsidRPr="007A7A2A">
          <w:rPr>
            <w:rStyle w:val="Hyperlink"/>
          </w:rPr>
          <w:t>artefatos</w:t>
        </w:r>
      </w:hyperlink>
      <w:r>
        <w:t xml:space="preserve"> que serão gerados pela equipe de desenvolvimento. </w:t>
      </w:r>
    </w:p>
    <w:p w14:paraId="39BB10E6" w14:textId="77777777" w:rsidR="00D70415" w:rsidRDefault="00D70415" w:rsidP="00D70415">
      <w:pPr>
        <w:pStyle w:val="instrucaodepreenchimento"/>
      </w:pPr>
      <w:r>
        <w:t xml:space="preserve">Ajuste a lista de artefatos da tabela abaixo para conter apenas aqueles que serão gerados neste projeto (para facilitar o preenchimento, foram inseridos na tabela tanto os artefatos obrigatórios, quanto os artefatos opcionais da MDS). </w:t>
      </w:r>
    </w:p>
    <w:tbl>
      <w:tblPr>
        <w:tblW w:w="8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00"/>
        <w:gridCol w:w="5647"/>
      </w:tblGrid>
      <w:tr w:rsidR="00D70415" w14:paraId="100D4405" w14:textId="77777777" w:rsidTr="0015736A">
        <w:trPr>
          <w:cantSplit/>
          <w:jc w:val="center"/>
        </w:trPr>
        <w:tc>
          <w:tcPr>
            <w:tcW w:w="3100" w:type="dxa"/>
            <w:shd w:val="pct10" w:color="auto" w:fill="FFFFFF"/>
          </w:tcPr>
          <w:p w14:paraId="58841C3A" w14:textId="77777777" w:rsidR="00D70415" w:rsidRDefault="00D70415" w:rsidP="0015736A">
            <w:pPr>
              <w:keepNext/>
              <w:keepLines/>
              <w:jc w:val="center"/>
              <w:rPr>
                <w:rFonts w:ascii="Arial" w:hAnsi="Arial"/>
                <w:b/>
                <w:sz w:val="22"/>
              </w:rPr>
            </w:pPr>
            <w:r>
              <w:rPr>
                <w:rFonts w:ascii="Arial" w:hAnsi="Arial"/>
                <w:b/>
                <w:sz w:val="22"/>
              </w:rPr>
              <w:t>Disciplina</w:t>
            </w:r>
          </w:p>
        </w:tc>
        <w:tc>
          <w:tcPr>
            <w:tcW w:w="5647" w:type="dxa"/>
            <w:shd w:val="pct10" w:color="auto" w:fill="FFFFFF"/>
          </w:tcPr>
          <w:p w14:paraId="5F3BB14A" w14:textId="77777777" w:rsidR="00D70415" w:rsidRDefault="00D70415" w:rsidP="0015736A">
            <w:pPr>
              <w:keepNext/>
              <w:keepLines/>
              <w:jc w:val="center"/>
              <w:rPr>
                <w:rFonts w:ascii="Arial" w:hAnsi="Arial"/>
                <w:b/>
                <w:sz w:val="22"/>
              </w:rPr>
            </w:pPr>
            <w:r>
              <w:rPr>
                <w:rFonts w:ascii="Arial" w:hAnsi="Arial"/>
                <w:b/>
                <w:sz w:val="22"/>
              </w:rPr>
              <w:t>Principais Produtos</w:t>
            </w:r>
          </w:p>
        </w:tc>
      </w:tr>
      <w:tr w:rsidR="00D70415" w14:paraId="45596B3B" w14:textId="77777777" w:rsidTr="0015736A">
        <w:trPr>
          <w:jc w:val="center"/>
        </w:trPr>
        <w:tc>
          <w:tcPr>
            <w:tcW w:w="3100" w:type="dxa"/>
            <w:vAlign w:val="center"/>
          </w:tcPr>
          <w:p w14:paraId="67F72903" w14:textId="77777777" w:rsidR="00D70415" w:rsidRDefault="00D70415" w:rsidP="0015736A">
            <w:pPr>
              <w:pStyle w:val="Commarcadores"/>
            </w:pPr>
            <w:r>
              <w:t>Gerência de Projetos</w:t>
            </w:r>
          </w:p>
        </w:tc>
        <w:tc>
          <w:tcPr>
            <w:tcW w:w="5647" w:type="dxa"/>
            <w:vAlign w:val="center"/>
          </w:tcPr>
          <w:p w14:paraId="0FED56F2" w14:textId="77777777" w:rsidR="00D70415" w:rsidRDefault="00D70415" w:rsidP="0015736A">
            <w:pPr>
              <w:pStyle w:val="Commarcadores"/>
            </w:pPr>
            <w:r>
              <w:t>Estudo de viabilidade</w:t>
            </w:r>
          </w:p>
          <w:p w14:paraId="1F2D4940" w14:textId="77777777" w:rsidR="00D70415" w:rsidRDefault="00D70415" w:rsidP="0015736A">
            <w:pPr>
              <w:pStyle w:val="Commarcadores"/>
            </w:pPr>
            <w:r>
              <w:t>Lista de riscos</w:t>
            </w:r>
          </w:p>
          <w:p w14:paraId="275FCCBB" w14:textId="77777777" w:rsidR="00D70415" w:rsidRDefault="00D70415" w:rsidP="0015736A">
            <w:pPr>
              <w:pStyle w:val="Commarcadores"/>
            </w:pPr>
            <w:r>
              <w:t>Plano do projeto</w:t>
            </w:r>
          </w:p>
          <w:p w14:paraId="213DE96B" w14:textId="77777777" w:rsidR="00D70415" w:rsidRDefault="00D70415" w:rsidP="0015736A">
            <w:pPr>
              <w:pStyle w:val="Commarcadores"/>
            </w:pPr>
            <w:r>
              <w:t>Cronograma do projeto</w:t>
            </w:r>
          </w:p>
          <w:p w14:paraId="5F306C49" w14:textId="77777777" w:rsidR="00D70415" w:rsidRDefault="00D70415" w:rsidP="0015736A">
            <w:pPr>
              <w:pStyle w:val="Commarcadores"/>
            </w:pPr>
            <w:r>
              <w:t>Planos de iteração</w:t>
            </w:r>
          </w:p>
          <w:p w14:paraId="5FB7121F" w14:textId="77777777" w:rsidR="00D70415" w:rsidRDefault="00D70415" w:rsidP="0015736A">
            <w:pPr>
              <w:pStyle w:val="Commarcadores"/>
            </w:pPr>
            <w:r>
              <w:t>Avaliações das iterações</w:t>
            </w:r>
          </w:p>
          <w:p w14:paraId="0D3F14CB" w14:textId="77777777" w:rsidR="00D70415" w:rsidRDefault="00D70415" w:rsidP="0015736A">
            <w:pPr>
              <w:pStyle w:val="Commarcadores"/>
            </w:pPr>
            <w:r>
              <w:t>Planilha(s) de acompanhamento e status do projeto</w:t>
            </w:r>
          </w:p>
          <w:p w14:paraId="480D67F1" w14:textId="77777777" w:rsidR="00D70415" w:rsidRDefault="00D70415" w:rsidP="0015736A">
            <w:pPr>
              <w:pStyle w:val="Commarcadores"/>
            </w:pPr>
            <w:r>
              <w:t>Atas de reunião</w:t>
            </w:r>
          </w:p>
        </w:tc>
      </w:tr>
      <w:tr w:rsidR="00D70415" w14:paraId="77904A04" w14:textId="77777777" w:rsidTr="0015736A">
        <w:trPr>
          <w:jc w:val="center"/>
        </w:trPr>
        <w:tc>
          <w:tcPr>
            <w:tcW w:w="3100" w:type="dxa"/>
            <w:vAlign w:val="center"/>
          </w:tcPr>
          <w:p w14:paraId="127398BE" w14:textId="77777777" w:rsidR="00D70415" w:rsidRDefault="00D70415" w:rsidP="0015736A">
            <w:pPr>
              <w:pStyle w:val="Commarcadores"/>
            </w:pPr>
            <w:r>
              <w:t>Requisitos</w:t>
            </w:r>
          </w:p>
        </w:tc>
        <w:tc>
          <w:tcPr>
            <w:tcW w:w="5647" w:type="dxa"/>
            <w:vAlign w:val="center"/>
          </w:tcPr>
          <w:p w14:paraId="77B7707C" w14:textId="77777777" w:rsidR="00D70415" w:rsidRDefault="00D70415" w:rsidP="0015736A">
            <w:pPr>
              <w:pStyle w:val="Commarcadores"/>
            </w:pPr>
            <w:r>
              <w:t>Documento(s) de requisitos (funcionais e não funcionais)</w:t>
            </w:r>
          </w:p>
          <w:p w14:paraId="53633F7B" w14:textId="77777777" w:rsidR="00D70415" w:rsidRDefault="00D70415" w:rsidP="0015736A">
            <w:pPr>
              <w:pStyle w:val="Commarcadores"/>
            </w:pPr>
            <w:r>
              <w:t>Especificação de casos de uso</w:t>
            </w:r>
          </w:p>
          <w:p w14:paraId="21872408" w14:textId="77777777" w:rsidR="00D70415" w:rsidRDefault="00D70415" w:rsidP="0015736A">
            <w:pPr>
              <w:pStyle w:val="Commarcadores"/>
            </w:pPr>
            <w:r>
              <w:t xml:space="preserve">Glossário </w:t>
            </w:r>
          </w:p>
          <w:p w14:paraId="587E1248" w14:textId="77777777" w:rsidR="00D70415" w:rsidRDefault="00D70415" w:rsidP="0015736A">
            <w:pPr>
              <w:pStyle w:val="Commarcadores"/>
            </w:pPr>
            <w:r>
              <w:t xml:space="preserve">Protótipo da interface gráfica </w:t>
            </w:r>
          </w:p>
        </w:tc>
      </w:tr>
      <w:tr w:rsidR="00D70415" w14:paraId="0989F0B8" w14:textId="77777777" w:rsidTr="0015736A">
        <w:trPr>
          <w:jc w:val="center"/>
        </w:trPr>
        <w:tc>
          <w:tcPr>
            <w:tcW w:w="3100" w:type="dxa"/>
            <w:vAlign w:val="center"/>
          </w:tcPr>
          <w:p w14:paraId="757470F0" w14:textId="77777777" w:rsidR="00D70415" w:rsidRDefault="00D70415" w:rsidP="0015736A">
            <w:pPr>
              <w:pStyle w:val="Commarcadores"/>
            </w:pPr>
            <w:r>
              <w:t>Análise e Projeto</w:t>
            </w:r>
          </w:p>
        </w:tc>
        <w:tc>
          <w:tcPr>
            <w:tcW w:w="5647" w:type="dxa"/>
            <w:vAlign w:val="center"/>
          </w:tcPr>
          <w:p w14:paraId="0F1DA033" w14:textId="77777777" w:rsidR="00D70415" w:rsidRDefault="00D70415" w:rsidP="0015736A">
            <w:pPr>
              <w:pStyle w:val="Commarcadores"/>
            </w:pPr>
            <w:r>
              <w:t>Documento de Arquitetura</w:t>
            </w:r>
          </w:p>
          <w:p w14:paraId="7E97857D" w14:textId="77777777" w:rsidR="00D70415" w:rsidRDefault="00D70415" w:rsidP="0015736A">
            <w:pPr>
              <w:pStyle w:val="Commarcadores"/>
            </w:pPr>
            <w:r>
              <w:t>Modelo de análise e projeto</w:t>
            </w:r>
          </w:p>
          <w:p w14:paraId="15E8F8C2" w14:textId="77777777" w:rsidR="00D70415" w:rsidRDefault="00D70415" w:rsidP="0015736A">
            <w:pPr>
              <w:pStyle w:val="Commarcadores"/>
            </w:pPr>
            <w:r>
              <w:t>Tabela de mapeamento das classes de análise em elementos de projeto</w:t>
            </w:r>
          </w:p>
          <w:p w14:paraId="259BF721" w14:textId="77777777" w:rsidR="00D70415" w:rsidRDefault="00D70415" w:rsidP="0015736A">
            <w:pPr>
              <w:pStyle w:val="Commarcadores"/>
            </w:pPr>
            <w:r>
              <w:t>Modelo de dados</w:t>
            </w:r>
          </w:p>
          <w:p w14:paraId="6B647FDB" w14:textId="77777777" w:rsidR="00D70415" w:rsidRDefault="00D70415" w:rsidP="0015736A">
            <w:pPr>
              <w:pStyle w:val="Commarcadores"/>
            </w:pPr>
            <w:r>
              <w:t>Dicionário de dados</w:t>
            </w:r>
          </w:p>
        </w:tc>
      </w:tr>
      <w:tr w:rsidR="00D70415" w14:paraId="226B7BF5" w14:textId="77777777" w:rsidTr="0015736A">
        <w:trPr>
          <w:jc w:val="center"/>
        </w:trPr>
        <w:tc>
          <w:tcPr>
            <w:tcW w:w="3100" w:type="dxa"/>
            <w:vAlign w:val="center"/>
          </w:tcPr>
          <w:p w14:paraId="0BE47593" w14:textId="77777777" w:rsidR="00D70415" w:rsidRDefault="00D70415" w:rsidP="0015736A">
            <w:pPr>
              <w:pStyle w:val="Commarcadores"/>
            </w:pPr>
            <w:r>
              <w:t>Configuração e Mudanças</w:t>
            </w:r>
          </w:p>
        </w:tc>
        <w:tc>
          <w:tcPr>
            <w:tcW w:w="5647" w:type="dxa"/>
            <w:vAlign w:val="center"/>
          </w:tcPr>
          <w:p w14:paraId="567F3AC1" w14:textId="77777777" w:rsidR="00D70415" w:rsidRDefault="00D70415" w:rsidP="0015736A">
            <w:pPr>
              <w:pStyle w:val="Commarcadores"/>
            </w:pPr>
            <w:r>
              <w:t>Documento de organização do ambiente</w:t>
            </w:r>
          </w:p>
          <w:p w14:paraId="69FDDA59" w14:textId="77777777" w:rsidR="00D70415" w:rsidRDefault="00D70415" w:rsidP="0015736A">
            <w:pPr>
              <w:pStyle w:val="Commarcadores"/>
            </w:pPr>
            <w:r>
              <w:t>Solicitações de Mudança</w:t>
            </w:r>
          </w:p>
          <w:p w14:paraId="4AAE792C" w14:textId="77777777" w:rsidR="00D70415" w:rsidRDefault="00D70415" w:rsidP="0015736A">
            <w:pPr>
              <w:pStyle w:val="Commarcadores"/>
            </w:pPr>
            <w:r>
              <w:t>Notas de Release</w:t>
            </w:r>
          </w:p>
        </w:tc>
      </w:tr>
      <w:tr w:rsidR="00D70415" w14:paraId="30946EE7" w14:textId="77777777" w:rsidTr="0015736A">
        <w:trPr>
          <w:jc w:val="center"/>
        </w:trPr>
        <w:tc>
          <w:tcPr>
            <w:tcW w:w="3100" w:type="dxa"/>
            <w:vAlign w:val="center"/>
          </w:tcPr>
          <w:p w14:paraId="107F19DC" w14:textId="77777777" w:rsidR="00D70415" w:rsidRDefault="00D70415" w:rsidP="0015736A">
            <w:pPr>
              <w:pStyle w:val="Commarcadores"/>
            </w:pPr>
            <w:r>
              <w:t>Implementação</w:t>
            </w:r>
          </w:p>
        </w:tc>
        <w:tc>
          <w:tcPr>
            <w:tcW w:w="5647" w:type="dxa"/>
            <w:vAlign w:val="center"/>
          </w:tcPr>
          <w:p w14:paraId="770FB4B5" w14:textId="77777777" w:rsidR="00D70415" w:rsidRDefault="00D70415" w:rsidP="0015736A">
            <w:pPr>
              <w:pStyle w:val="Commarcadores"/>
            </w:pPr>
            <w:r>
              <w:t>Código fonte</w:t>
            </w:r>
          </w:p>
        </w:tc>
      </w:tr>
      <w:tr w:rsidR="00D70415" w14:paraId="624A48D9" w14:textId="77777777" w:rsidTr="0015736A">
        <w:trPr>
          <w:jc w:val="center"/>
        </w:trPr>
        <w:tc>
          <w:tcPr>
            <w:tcW w:w="3100" w:type="dxa"/>
            <w:vAlign w:val="center"/>
          </w:tcPr>
          <w:p w14:paraId="496F642A" w14:textId="77777777" w:rsidR="00D70415" w:rsidRDefault="00D70415" w:rsidP="0015736A">
            <w:pPr>
              <w:pStyle w:val="Commarcadores"/>
            </w:pPr>
            <w:r>
              <w:t>Testes</w:t>
            </w:r>
          </w:p>
        </w:tc>
        <w:tc>
          <w:tcPr>
            <w:tcW w:w="5647" w:type="dxa"/>
            <w:vAlign w:val="center"/>
          </w:tcPr>
          <w:p w14:paraId="51628DB4" w14:textId="77777777" w:rsidR="00D70415" w:rsidRDefault="00D70415" w:rsidP="0015736A">
            <w:pPr>
              <w:pStyle w:val="Commarcadores"/>
            </w:pPr>
            <w:r>
              <w:t>Plano de testes</w:t>
            </w:r>
          </w:p>
          <w:p w14:paraId="4CE30230" w14:textId="77777777" w:rsidR="00D70415" w:rsidRDefault="00D70415" w:rsidP="0015736A">
            <w:pPr>
              <w:pStyle w:val="Commarcadores"/>
            </w:pPr>
            <w:r>
              <w:t>Projetos de testes</w:t>
            </w:r>
          </w:p>
          <w:p w14:paraId="3BD7D670" w14:textId="77777777" w:rsidR="00D70415" w:rsidRDefault="00D70415" w:rsidP="0015736A">
            <w:pPr>
              <w:pStyle w:val="Commarcadores"/>
            </w:pPr>
            <w:r>
              <w:t>Planilha(s) de execução de testes</w:t>
            </w:r>
          </w:p>
        </w:tc>
      </w:tr>
    </w:tbl>
    <w:p w14:paraId="56D99595" w14:textId="77777777" w:rsidR="00D70415" w:rsidRPr="00FD250B" w:rsidRDefault="00D70415" w:rsidP="00D70415"/>
    <w:p w14:paraId="744C4C6B" w14:textId="77777777" w:rsidR="00D70415" w:rsidRDefault="00D70415" w:rsidP="00D70415">
      <w:pPr>
        <w:pStyle w:val="Ttulo1"/>
        <w:rPr>
          <w:snapToGrid w:val="0"/>
          <w:lang w:eastAsia="en-US"/>
        </w:rPr>
      </w:pPr>
      <w:bookmarkStart w:id="14" w:name="_Toc249070320"/>
      <w:r>
        <w:rPr>
          <w:snapToGrid w:val="0"/>
          <w:lang w:eastAsia="en-US"/>
        </w:rPr>
        <w:t>Etapas e Objetivos</w:t>
      </w:r>
      <w:bookmarkEnd w:id="14"/>
    </w:p>
    <w:p w14:paraId="2E1C962A" w14:textId="77777777" w:rsidR="00D70415" w:rsidRDefault="00D70415" w:rsidP="00D70415">
      <w:pPr>
        <w:pStyle w:val="instrucaodepreenchimento"/>
      </w:pPr>
      <w:r>
        <w:t xml:space="preserve">Listar na tabela abaixo as principais etapas ou marcos do projeto, e os objetivos ou </w:t>
      </w:r>
      <w:proofErr w:type="gramStart"/>
      <w:r>
        <w:t>entregas associados</w:t>
      </w:r>
      <w:proofErr w:type="gramEnd"/>
      <w:r>
        <w:t xml:space="preserve"> a cada um deles. A segunda coluna visa refletir a distribuição dos produtos do Plano Operativo Anual (POA) do TCE. Caso o projeto não esteja no POA, informar o período planejado, ou uma data de marco.</w:t>
      </w:r>
    </w:p>
    <w:p w14:paraId="19B99550" w14:textId="77777777" w:rsidR="00D70415" w:rsidRDefault="00D70415" w:rsidP="00D70415">
      <w:pPr>
        <w:pStyle w:val="instrucaodepreenchimento"/>
      </w:pPr>
      <w:r>
        <w:t>Projetos de desenvolvimento de sistemas: listar as iterações e seus objetivos. Estes devem ser determinados com simplicidade e precisão suficientes para avaliar se foram alcançados ou não. Nas fases iniciais, os objetivos das iterações baseiam-se no entendimento dos requisitos, na eliminação e atenuação dos riscos, validação da arquitetura, etc., enquanto que, em iterações mais adiantadas, os objetivos são expressos em termos de qualidade e funcionalidade.</w:t>
      </w:r>
    </w:p>
    <w:p w14:paraId="7FA1DF8C" w14:textId="77777777" w:rsidR="00D70415" w:rsidRPr="00E2138C" w:rsidRDefault="00D70415" w:rsidP="00D7041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6"/>
        <w:gridCol w:w="1575"/>
        <w:gridCol w:w="6232"/>
      </w:tblGrid>
      <w:tr w:rsidR="00D70415" w14:paraId="39E359E2" w14:textId="77777777" w:rsidTr="0015736A">
        <w:trPr>
          <w:cantSplit/>
          <w:jc w:val="center"/>
        </w:trPr>
        <w:tc>
          <w:tcPr>
            <w:tcW w:w="1316" w:type="dxa"/>
            <w:shd w:val="pct10" w:color="auto" w:fill="FFFFFF"/>
            <w:vAlign w:val="center"/>
          </w:tcPr>
          <w:p w14:paraId="0009F4A0" w14:textId="77777777" w:rsidR="00D70415" w:rsidRDefault="00D70415" w:rsidP="0015736A">
            <w:pPr>
              <w:keepNext/>
              <w:keepLines/>
              <w:jc w:val="center"/>
              <w:rPr>
                <w:rFonts w:ascii="Arial" w:hAnsi="Arial"/>
                <w:b/>
                <w:sz w:val="22"/>
              </w:rPr>
            </w:pPr>
            <w:r>
              <w:rPr>
                <w:rFonts w:ascii="Arial" w:hAnsi="Arial"/>
                <w:b/>
                <w:sz w:val="22"/>
              </w:rPr>
              <w:t>Etapa</w:t>
            </w:r>
          </w:p>
        </w:tc>
        <w:tc>
          <w:tcPr>
            <w:tcW w:w="1575" w:type="dxa"/>
            <w:shd w:val="pct10" w:color="auto" w:fill="FFFFFF"/>
            <w:vAlign w:val="center"/>
          </w:tcPr>
          <w:p w14:paraId="18FA4DDB" w14:textId="77777777" w:rsidR="00D70415" w:rsidRDefault="00D70415" w:rsidP="0015736A">
            <w:pPr>
              <w:keepNext/>
              <w:keepLines/>
              <w:jc w:val="center"/>
              <w:rPr>
                <w:rFonts w:ascii="Arial" w:hAnsi="Arial"/>
                <w:b/>
                <w:sz w:val="22"/>
              </w:rPr>
            </w:pPr>
            <w:r>
              <w:rPr>
                <w:rFonts w:ascii="Arial" w:hAnsi="Arial"/>
                <w:b/>
                <w:sz w:val="22"/>
              </w:rPr>
              <w:t>Trimestre</w:t>
            </w:r>
          </w:p>
          <w:p w14:paraId="55899915" w14:textId="77777777" w:rsidR="00D70415" w:rsidRDefault="00D70415" w:rsidP="0015736A">
            <w:pPr>
              <w:keepNext/>
              <w:keepLines/>
              <w:jc w:val="center"/>
              <w:rPr>
                <w:rFonts w:ascii="Arial" w:hAnsi="Arial"/>
                <w:b/>
                <w:sz w:val="22"/>
              </w:rPr>
            </w:pPr>
            <w:r>
              <w:rPr>
                <w:rFonts w:ascii="Arial" w:hAnsi="Arial"/>
                <w:b/>
                <w:sz w:val="22"/>
              </w:rPr>
              <w:t>(ou período)</w:t>
            </w:r>
          </w:p>
        </w:tc>
        <w:tc>
          <w:tcPr>
            <w:tcW w:w="6232" w:type="dxa"/>
            <w:shd w:val="pct10" w:color="auto" w:fill="FFFFFF"/>
          </w:tcPr>
          <w:p w14:paraId="1AC2AFEA" w14:textId="77777777" w:rsidR="00D70415" w:rsidRDefault="00D70415" w:rsidP="0015736A">
            <w:pPr>
              <w:keepNext/>
              <w:keepLines/>
              <w:jc w:val="center"/>
              <w:rPr>
                <w:rFonts w:ascii="Arial" w:hAnsi="Arial"/>
                <w:b/>
                <w:sz w:val="22"/>
              </w:rPr>
            </w:pPr>
            <w:r>
              <w:rPr>
                <w:rFonts w:ascii="Arial" w:hAnsi="Arial"/>
                <w:b/>
                <w:sz w:val="22"/>
              </w:rPr>
              <w:t>Objetivos</w:t>
            </w:r>
          </w:p>
        </w:tc>
      </w:tr>
      <w:tr w:rsidR="00D70415" w14:paraId="7CBC8ABD" w14:textId="77777777" w:rsidTr="0015736A">
        <w:trPr>
          <w:jc w:val="center"/>
        </w:trPr>
        <w:tc>
          <w:tcPr>
            <w:tcW w:w="1316" w:type="dxa"/>
            <w:vAlign w:val="center"/>
          </w:tcPr>
          <w:p w14:paraId="61FBFD94" w14:textId="77777777" w:rsidR="00D70415" w:rsidRDefault="00D70415" w:rsidP="0015736A">
            <w:pPr>
              <w:jc w:val="center"/>
            </w:pPr>
            <w:r>
              <w:t>1</w:t>
            </w:r>
          </w:p>
        </w:tc>
        <w:tc>
          <w:tcPr>
            <w:tcW w:w="1575" w:type="dxa"/>
            <w:vAlign w:val="center"/>
          </w:tcPr>
          <w:p w14:paraId="1B3C05BD" w14:textId="77777777" w:rsidR="00D70415" w:rsidRDefault="00D70415" w:rsidP="0015736A">
            <w:pPr>
              <w:jc w:val="center"/>
            </w:pPr>
            <w:r>
              <w:t>-</w:t>
            </w:r>
          </w:p>
        </w:tc>
        <w:tc>
          <w:tcPr>
            <w:tcW w:w="6232" w:type="dxa"/>
            <w:vAlign w:val="center"/>
          </w:tcPr>
          <w:p w14:paraId="68B4D782" w14:textId="77777777" w:rsidR="00D70415" w:rsidRDefault="00D70415" w:rsidP="0015736A">
            <w:pPr>
              <w:pStyle w:val="instrucaodepreenchimento"/>
            </w:pPr>
            <w:r>
              <w:t>Ex.: Obter o documento de requisitos e realizar o planejamento do projeto.</w:t>
            </w:r>
          </w:p>
        </w:tc>
      </w:tr>
      <w:tr w:rsidR="00D70415" w14:paraId="7E1AF6B8" w14:textId="77777777" w:rsidTr="0015736A">
        <w:trPr>
          <w:jc w:val="center"/>
        </w:trPr>
        <w:tc>
          <w:tcPr>
            <w:tcW w:w="1316" w:type="dxa"/>
            <w:vAlign w:val="center"/>
          </w:tcPr>
          <w:p w14:paraId="68235FCE" w14:textId="77777777" w:rsidR="00D70415" w:rsidRDefault="00D70415" w:rsidP="0015736A">
            <w:pPr>
              <w:jc w:val="center"/>
            </w:pPr>
            <w:r>
              <w:t>2</w:t>
            </w:r>
          </w:p>
        </w:tc>
        <w:tc>
          <w:tcPr>
            <w:tcW w:w="1575" w:type="dxa"/>
            <w:vAlign w:val="center"/>
          </w:tcPr>
          <w:p w14:paraId="301F5873" w14:textId="77777777" w:rsidR="00D70415" w:rsidRDefault="00D70415" w:rsidP="0015736A">
            <w:pPr>
              <w:jc w:val="center"/>
            </w:pPr>
            <w:r>
              <w:t>-</w:t>
            </w:r>
          </w:p>
        </w:tc>
        <w:tc>
          <w:tcPr>
            <w:tcW w:w="6232" w:type="dxa"/>
            <w:vAlign w:val="center"/>
          </w:tcPr>
          <w:p w14:paraId="3D90FBDC" w14:textId="77777777" w:rsidR="00D70415" w:rsidRDefault="00D70415" w:rsidP="0015736A">
            <w:pPr>
              <w:jc w:val="center"/>
            </w:pPr>
            <w:r>
              <w:t>-</w:t>
            </w:r>
          </w:p>
        </w:tc>
      </w:tr>
      <w:tr w:rsidR="00D70415" w14:paraId="3B608766" w14:textId="77777777" w:rsidTr="0015736A">
        <w:trPr>
          <w:jc w:val="center"/>
        </w:trPr>
        <w:tc>
          <w:tcPr>
            <w:tcW w:w="1316" w:type="dxa"/>
            <w:vAlign w:val="center"/>
          </w:tcPr>
          <w:p w14:paraId="6B77DBD7" w14:textId="77777777" w:rsidR="00D70415" w:rsidRDefault="00D70415" w:rsidP="0015736A">
            <w:pPr>
              <w:jc w:val="center"/>
            </w:pPr>
            <w:r>
              <w:t>3</w:t>
            </w:r>
          </w:p>
        </w:tc>
        <w:tc>
          <w:tcPr>
            <w:tcW w:w="1575" w:type="dxa"/>
            <w:vAlign w:val="center"/>
          </w:tcPr>
          <w:p w14:paraId="7039AFA1" w14:textId="77777777" w:rsidR="00D70415" w:rsidRDefault="00D70415" w:rsidP="0015736A">
            <w:pPr>
              <w:jc w:val="center"/>
            </w:pPr>
            <w:r>
              <w:t>-</w:t>
            </w:r>
          </w:p>
        </w:tc>
        <w:tc>
          <w:tcPr>
            <w:tcW w:w="6232" w:type="dxa"/>
            <w:vAlign w:val="center"/>
          </w:tcPr>
          <w:p w14:paraId="70139C4F" w14:textId="77777777" w:rsidR="00D70415" w:rsidRDefault="00D70415" w:rsidP="0015736A">
            <w:pPr>
              <w:jc w:val="center"/>
            </w:pPr>
            <w:r>
              <w:t>-</w:t>
            </w:r>
          </w:p>
        </w:tc>
      </w:tr>
      <w:tr w:rsidR="00D70415" w14:paraId="7828F417" w14:textId="77777777" w:rsidTr="0015736A">
        <w:trPr>
          <w:jc w:val="center"/>
        </w:trPr>
        <w:tc>
          <w:tcPr>
            <w:tcW w:w="1316" w:type="dxa"/>
            <w:vAlign w:val="center"/>
          </w:tcPr>
          <w:p w14:paraId="013721E9" w14:textId="77777777" w:rsidR="00D70415" w:rsidRDefault="00D70415" w:rsidP="0015736A">
            <w:pPr>
              <w:jc w:val="center"/>
            </w:pPr>
            <w:r>
              <w:t>4</w:t>
            </w:r>
          </w:p>
        </w:tc>
        <w:tc>
          <w:tcPr>
            <w:tcW w:w="1575" w:type="dxa"/>
            <w:vAlign w:val="center"/>
          </w:tcPr>
          <w:p w14:paraId="3B1C908E" w14:textId="77777777" w:rsidR="00D70415" w:rsidRDefault="00D70415" w:rsidP="0015736A">
            <w:pPr>
              <w:jc w:val="center"/>
            </w:pPr>
            <w:r>
              <w:t>-</w:t>
            </w:r>
          </w:p>
        </w:tc>
        <w:tc>
          <w:tcPr>
            <w:tcW w:w="6232" w:type="dxa"/>
            <w:vAlign w:val="center"/>
          </w:tcPr>
          <w:p w14:paraId="51E2782B" w14:textId="77777777" w:rsidR="00D70415" w:rsidRDefault="00D70415" w:rsidP="0015736A">
            <w:pPr>
              <w:jc w:val="center"/>
            </w:pPr>
            <w:r>
              <w:t>-</w:t>
            </w:r>
          </w:p>
        </w:tc>
      </w:tr>
      <w:tr w:rsidR="00D70415" w14:paraId="26753FF4" w14:textId="77777777" w:rsidTr="0015736A">
        <w:trPr>
          <w:jc w:val="center"/>
        </w:trPr>
        <w:tc>
          <w:tcPr>
            <w:tcW w:w="1316" w:type="dxa"/>
            <w:vAlign w:val="center"/>
          </w:tcPr>
          <w:p w14:paraId="56291AD4" w14:textId="77777777" w:rsidR="00D70415" w:rsidRDefault="00D70415" w:rsidP="0015736A">
            <w:pPr>
              <w:jc w:val="center"/>
            </w:pPr>
            <w:r>
              <w:t>5</w:t>
            </w:r>
          </w:p>
        </w:tc>
        <w:tc>
          <w:tcPr>
            <w:tcW w:w="1575" w:type="dxa"/>
            <w:vAlign w:val="center"/>
          </w:tcPr>
          <w:p w14:paraId="01F71641" w14:textId="77777777" w:rsidR="00D70415" w:rsidRDefault="00D70415" w:rsidP="0015736A">
            <w:pPr>
              <w:jc w:val="center"/>
            </w:pPr>
            <w:r>
              <w:t>-</w:t>
            </w:r>
          </w:p>
        </w:tc>
        <w:tc>
          <w:tcPr>
            <w:tcW w:w="6232" w:type="dxa"/>
            <w:vAlign w:val="center"/>
          </w:tcPr>
          <w:p w14:paraId="7F1D69EA" w14:textId="77777777" w:rsidR="00D70415" w:rsidRDefault="00D70415" w:rsidP="0015736A">
            <w:pPr>
              <w:jc w:val="center"/>
            </w:pPr>
            <w:r>
              <w:t>-</w:t>
            </w:r>
          </w:p>
        </w:tc>
      </w:tr>
      <w:tr w:rsidR="00D70415" w14:paraId="72CC96BE" w14:textId="77777777" w:rsidTr="0015736A">
        <w:trPr>
          <w:jc w:val="center"/>
        </w:trPr>
        <w:tc>
          <w:tcPr>
            <w:tcW w:w="1316" w:type="dxa"/>
            <w:vAlign w:val="center"/>
          </w:tcPr>
          <w:p w14:paraId="7B234D7A" w14:textId="77777777" w:rsidR="00D70415" w:rsidRDefault="00D70415" w:rsidP="0015736A">
            <w:pPr>
              <w:jc w:val="center"/>
              <w:rPr>
                <w:color w:val="0000FF"/>
              </w:rPr>
            </w:pPr>
            <w:r>
              <w:rPr>
                <w:color w:val="0000FF"/>
              </w:rPr>
              <w:t>…</w:t>
            </w:r>
          </w:p>
        </w:tc>
        <w:tc>
          <w:tcPr>
            <w:tcW w:w="1575" w:type="dxa"/>
            <w:vAlign w:val="center"/>
          </w:tcPr>
          <w:p w14:paraId="1460395C" w14:textId="77777777" w:rsidR="00D70415" w:rsidRDefault="00D70415" w:rsidP="0015736A">
            <w:pPr>
              <w:jc w:val="center"/>
              <w:rPr>
                <w:color w:val="0000FF"/>
              </w:rPr>
            </w:pPr>
            <w:r>
              <w:rPr>
                <w:color w:val="0000FF"/>
              </w:rPr>
              <w:t>…</w:t>
            </w:r>
          </w:p>
        </w:tc>
        <w:tc>
          <w:tcPr>
            <w:tcW w:w="6232" w:type="dxa"/>
            <w:vAlign w:val="center"/>
          </w:tcPr>
          <w:p w14:paraId="4A853199" w14:textId="77777777" w:rsidR="00D70415" w:rsidRDefault="00D70415" w:rsidP="0015736A">
            <w:pPr>
              <w:jc w:val="center"/>
              <w:rPr>
                <w:color w:val="0000FF"/>
              </w:rPr>
            </w:pPr>
            <w:r>
              <w:rPr>
                <w:color w:val="0000FF"/>
              </w:rPr>
              <w:t>…</w:t>
            </w:r>
          </w:p>
        </w:tc>
      </w:tr>
    </w:tbl>
    <w:p w14:paraId="2DBFE0E6" w14:textId="77777777" w:rsidR="00D70415" w:rsidRDefault="00D70415" w:rsidP="00D70415">
      <w:pPr>
        <w:spacing w:after="180"/>
      </w:pPr>
    </w:p>
    <w:p w14:paraId="3523A45B" w14:textId="77777777" w:rsidR="00D70415" w:rsidRPr="00E2138C" w:rsidRDefault="00D70415" w:rsidP="00D70415">
      <w:pPr>
        <w:pStyle w:val="Ttulo1"/>
      </w:pPr>
      <w:bookmarkStart w:id="15" w:name="_Toc249070321"/>
      <w:bookmarkEnd w:id="6"/>
      <w:bookmarkEnd w:id="7"/>
      <w:bookmarkEnd w:id="8"/>
      <w:r w:rsidRPr="00E2138C">
        <w:t>Cronograma</w:t>
      </w:r>
      <w:bookmarkEnd w:id="15"/>
    </w:p>
    <w:p w14:paraId="336517DE" w14:textId="77777777" w:rsidR="00D70415" w:rsidRDefault="00D70415" w:rsidP="00D70415">
      <w:pPr>
        <w:pStyle w:val="instrucaodepreenchimento"/>
      </w:pPr>
      <w:r>
        <w:t>Incluir nesta seção uma referência ou hiperlink para o cronograma detalhado do projeto.</w:t>
      </w:r>
    </w:p>
    <w:p w14:paraId="48516D33" w14:textId="77777777" w:rsidR="00D70415" w:rsidRDefault="00D70415" w:rsidP="00D70415">
      <w:pPr>
        <w:pStyle w:val="Ttulo1"/>
        <w:spacing w:before="360"/>
      </w:pPr>
      <w:bookmarkStart w:id="16" w:name="_Toc249070322"/>
      <w:r>
        <w:t xml:space="preserve">Gestão de </w:t>
      </w:r>
      <w:r w:rsidR="005E64CA">
        <w:t>Recursos</w:t>
      </w:r>
      <w:bookmarkEnd w:id="16"/>
    </w:p>
    <w:p w14:paraId="76D7174A" w14:textId="77777777" w:rsidR="00D70415" w:rsidRPr="002A0EB1" w:rsidRDefault="00D70415" w:rsidP="00D70415">
      <w:pPr>
        <w:pStyle w:val="Ttulo2"/>
      </w:pPr>
      <w:bookmarkStart w:id="17" w:name="_Toc249070323"/>
      <w:r>
        <w:t>Definição da Equipe</w:t>
      </w:r>
      <w:r w:rsidR="005E64CA">
        <w:t xml:space="preserve"> do Projeto</w:t>
      </w:r>
      <w:bookmarkEnd w:id="17"/>
    </w:p>
    <w:p w14:paraId="34A562F3" w14:textId="77777777" w:rsidR="00D70415" w:rsidRDefault="00D70415" w:rsidP="00D70415">
      <w:pPr>
        <w:pStyle w:val="instrucaodepreenchimento"/>
      </w:pPr>
      <w:r>
        <w:t xml:space="preserve">Preencha a tabela a seguir com o mapeamento dos profissionais da equipe de projeto nas respectivas responsabilidades necessárias. </w:t>
      </w:r>
    </w:p>
    <w:p w14:paraId="47D1E1DD" w14:textId="77777777" w:rsidR="00D70415" w:rsidRDefault="00D70415" w:rsidP="00D70415">
      <w:pPr>
        <w:pStyle w:val="instrucaodepreenchimento"/>
      </w:pPr>
      <w:r>
        <w:t>Projetos de desenvolvimento de sistemas: as responsabilidades a mapear são as estabelecidas pela metodologia. Se a equipe de desenvolvimento ainda não estiver definida, preencha a coluna dos profissionais com a quantidade de técnicos necessários para desempenhar o papel ou ainda com a divisão responsável.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12"/>
        <w:gridCol w:w="5141"/>
      </w:tblGrid>
      <w:tr w:rsidR="00D70415" w14:paraId="526FAC53" w14:textId="77777777" w:rsidTr="0015736A">
        <w:trPr>
          <w:jc w:val="center"/>
        </w:trPr>
        <w:tc>
          <w:tcPr>
            <w:tcW w:w="3812" w:type="dxa"/>
            <w:shd w:val="pct10" w:color="auto" w:fill="FFFFFF"/>
          </w:tcPr>
          <w:p w14:paraId="59D2B01A" w14:textId="77777777" w:rsidR="00D70415" w:rsidRDefault="00D70415" w:rsidP="0015736A">
            <w:pPr>
              <w:jc w:val="center"/>
              <w:rPr>
                <w:rFonts w:ascii="Arial" w:hAnsi="Arial"/>
                <w:b/>
                <w:sz w:val="22"/>
              </w:rPr>
            </w:pPr>
            <w:r>
              <w:rPr>
                <w:rFonts w:ascii="Arial" w:hAnsi="Arial"/>
                <w:b/>
                <w:sz w:val="22"/>
              </w:rPr>
              <w:t>Responsabilidades</w:t>
            </w:r>
          </w:p>
        </w:tc>
        <w:tc>
          <w:tcPr>
            <w:tcW w:w="5141" w:type="dxa"/>
            <w:shd w:val="pct10" w:color="auto" w:fill="FFFFFF"/>
          </w:tcPr>
          <w:p w14:paraId="02BAC6F7" w14:textId="77777777" w:rsidR="00D70415" w:rsidRDefault="00D70415" w:rsidP="0015736A">
            <w:pPr>
              <w:jc w:val="center"/>
              <w:rPr>
                <w:rFonts w:ascii="Arial" w:hAnsi="Arial"/>
                <w:b/>
                <w:sz w:val="22"/>
              </w:rPr>
            </w:pPr>
            <w:r>
              <w:rPr>
                <w:rFonts w:ascii="Arial" w:hAnsi="Arial"/>
                <w:b/>
                <w:sz w:val="22"/>
              </w:rPr>
              <w:t>Profissionais da equipe de projeto</w:t>
            </w:r>
          </w:p>
        </w:tc>
      </w:tr>
      <w:tr w:rsidR="00D70415" w14:paraId="0EE01933" w14:textId="77777777" w:rsidTr="0015736A">
        <w:trPr>
          <w:jc w:val="center"/>
        </w:trPr>
        <w:tc>
          <w:tcPr>
            <w:tcW w:w="3812" w:type="dxa"/>
          </w:tcPr>
          <w:p w14:paraId="2132C7A5" w14:textId="77777777" w:rsidR="00D70415" w:rsidRDefault="00D70415" w:rsidP="0015736A">
            <w:r>
              <w:t>Gerente do projeto</w:t>
            </w:r>
          </w:p>
        </w:tc>
        <w:tc>
          <w:tcPr>
            <w:tcW w:w="5141" w:type="dxa"/>
          </w:tcPr>
          <w:p w14:paraId="3421C71B" w14:textId="77777777" w:rsidR="00D70415" w:rsidRDefault="00D70415" w:rsidP="0015736A">
            <w:pPr>
              <w:pStyle w:val="Commarcadores"/>
            </w:pPr>
          </w:p>
        </w:tc>
      </w:tr>
      <w:tr w:rsidR="00D70415" w14:paraId="1F13CF61" w14:textId="77777777" w:rsidTr="0015736A">
        <w:trPr>
          <w:jc w:val="center"/>
        </w:trPr>
        <w:tc>
          <w:tcPr>
            <w:tcW w:w="3812" w:type="dxa"/>
          </w:tcPr>
          <w:p w14:paraId="46336A75" w14:textId="77777777" w:rsidR="00D70415" w:rsidRDefault="00D70415" w:rsidP="0015736A">
            <w:r>
              <w:t>Gestor do sistema</w:t>
            </w:r>
          </w:p>
        </w:tc>
        <w:tc>
          <w:tcPr>
            <w:tcW w:w="5141" w:type="dxa"/>
          </w:tcPr>
          <w:p w14:paraId="3D87D56F" w14:textId="77777777" w:rsidR="00D70415" w:rsidRDefault="00D70415" w:rsidP="0015736A">
            <w:pPr>
              <w:pStyle w:val="Commarcadores"/>
            </w:pPr>
          </w:p>
        </w:tc>
      </w:tr>
      <w:tr w:rsidR="00D70415" w14:paraId="591DB81C" w14:textId="77777777" w:rsidTr="0015736A">
        <w:trPr>
          <w:jc w:val="center"/>
        </w:trPr>
        <w:tc>
          <w:tcPr>
            <w:tcW w:w="3812" w:type="dxa"/>
          </w:tcPr>
          <w:p w14:paraId="56077DB9" w14:textId="77777777" w:rsidR="00D70415" w:rsidRDefault="00D70415" w:rsidP="0015736A">
            <w:r>
              <w:lastRenderedPageBreak/>
              <w:t>Analista de negócios</w:t>
            </w:r>
          </w:p>
        </w:tc>
        <w:tc>
          <w:tcPr>
            <w:tcW w:w="5141" w:type="dxa"/>
          </w:tcPr>
          <w:p w14:paraId="786F18F7" w14:textId="77777777" w:rsidR="00D70415" w:rsidRDefault="00D70415" w:rsidP="0015736A">
            <w:pPr>
              <w:pStyle w:val="Commarcadores"/>
            </w:pPr>
          </w:p>
        </w:tc>
      </w:tr>
      <w:tr w:rsidR="00D70415" w14:paraId="405DA4ED" w14:textId="77777777" w:rsidTr="0015736A">
        <w:trPr>
          <w:jc w:val="center"/>
        </w:trPr>
        <w:tc>
          <w:tcPr>
            <w:tcW w:w="3812" w:type="dxa"/>
          </w:tcPr>
          <w:p w14:paraId="642CF817" w14:textId="77777777" w:rsidR="00D70415" w:rsidRDefault="00D70415" w:rsidP="0015736A">
            <w:r>
              <w:t>Projetista da interface gráfica</w:t>
            </w:r>
          </w:p>
        </w:tc>
        <w:tc>
          <w:tcPr>
            <w:tcW w:w="5141" w:type="dxa"/>
          </w:tcPr>
          <w:p w14:paraId="2C36761B" w14:textId="77777777" w:rsidR="00D70415" w:rsidRDefault="00D70415" w:rsidP="0015736A">
            <w:pPr>
              <w:pStyle w:val="Commarcadores"/>
            </w:pPr>
          </w:p>
        </w:tc>
      </w:tr>
      <w:tr w:rsidR="00D70415" w14:paraId="1A754AB6" w14:textId="77777777" w:rsidTr="0015736A">
        <w:trPr>
          <w:jc w:val="center"/>
        </w:trPr>
        <w:tc>
          <w:tcPr>
            <w:tcW w:w="3812" w:type="dxa"/>
          </w:tcPr>
          <w:p w14:paraId="638CFE00" w14:textId="77777777" w:rsidR="00D70415" w:rsidRDefault="00D70415" w:rsidP="0015736A">
            <w:r>
              <w:t xml:space="preserve">Analista de </w:t>
            </w:r>
            <w:proofErr w:type="spellStart"/>
            <w:r>
              <w:t>infra-estrutura</w:t>
            </w:r>
            <w:proofErr w:type="spellEnd"/>
          </w:p>
        </w:tc>
        <w:tc>
          <w:tcPr>
            <w:tcW w:w="5141" w:type="dxa"/>
          </w:tcPr>
          <w:p w14:paraId="32F9210A" w14:textId="77777777" w:rsidR="00D70415" w:rsidRPr="00C119E2" w:rsidRDefault="00D70415" w:rsidP="0015736A">
            <w:pPr>
              <w:pStyle w:val="Commarcadores"/>
            </w:pPr>
          </w:p>
        </w:tc>
      </w:tr>
      <w:tr w:rsidR="00D70415" w14:paraId="71F44420" w14:textId="77777777" w:rsidTr="0015736A">
        <w:trPr>
          <w:jc w:val="center"/>
        </w:trPr>
        <w:tc>
          <w:tcPr>
            <w:tcW w:w="3812" w:type="dxa"/>
          </w:tcPr>
          <w:p w14:paraId="20BFE5EF" w14:textId="77777777" w:rsidR="00D70415" w:rsidRDefault="00D70415" w:rsidP="0015736A">
            <w:r>
              <w:t xml:space="preserve">Ponto focal da Fábrica de Software </w:t>
            </w:r>
          </w:p>
        </w:tc>
        <w:tc>
          <w:tcPr>
            <w:tcW w:w="5141" w:type="dxa"/>
          </w:tcPr>
          <w:p w14:paraId="7CE4D60A" w14:textId="77777777" w:rsidR="00D70415" w:rsidRPr="00C119E2" w:rsidRDefault="00D70415" w:rsidP="0015736A">
            <w:pPr>
              <w:pStyle w:val="Commarcadores"/>
            </w:pPr>
          </w:p>
        </w:tc>
      </w:tr>
      <w:tr w:rsidR="00D70415" w14:paraId="62F73B92" w14:textId="77777777" w:rsidTr="0015736A">
        <w:trPr>
          <w:jc w:val="center"/>
        </w:trPr>
        <w:tc>
          <w:tcPr>
            <w:tcW w:w="3812" w:type="dxa"/>
          </w:tcPr>
          <w:p w14:paraId="42E681A0" w14:textId="77777777" w:rsidR="00D70415" w:rsidRDefault="00D70415" w:rsidP="0015736A">
            <w:r>
              <w:t>…</w:t>
            </w:r>
          </w:p>
        </w:tc>
        <w:tc>
          <w:tcPr>
            <w:tcW w:w="5141" w:type="dxa"/>
          </w:tcPr>
          <w:p w14:paraId="2007B6A9" w14:textId="77777777" w:rsidR="00D70415" w:rsidRDefault="00D70415" w:rsidP="0015736A">
            <w:pPr>
              <w:pStyle w:val="Commarcadores"/>
            </w:pPr>
          </w:p>
        </w:tc>
      </w:tr>
    </w:tbl>
    <w:p w14:paraId="41B5497F" w14:textId="77777777" w:rsidR="005E64CA" w:rsidRDefault="005E64CA" w:rsidP="005E64CA">
      <w:pPr>
        <w:pStyle w:val="Ttulo2"/>
      </w:pPr>
      <w:bookmarkStart w:id="18" w:name="_Toc249070324"/>
      <w:r>
        <w:t>Outros Recursos</w:t>
      </w:r>
      <w:bookmarkEnd w:id="18"/>
    </w:p>
    <w:p w14:paraId="62D177D5" w14:textId="77777777" w:rsidR="005E64CA" w:rsidRPr="005E64CA" w:rsidRDefault="005E64CA">
      <w:pPr>
        <w:rPr>
          <w:i/>
          <w:color w:val="0000FF"/>
        </w:rPr>
      </w:pPr>
      <w:r w:rsidRPr="005E64CA">
        <w:rPr>
          <w:i/>
          <w:color w:val="0000FF"/>
        </w:rPr>
        <w:t xml:space="preserve">Listar aqui outros recursos – software, hardware, </w:t>
      </w:r>
      <w:r>
        <w:rPr>
          <w:i/>
          <w:color w:val="0000FF"/>
        </w:rPr>
        <w:t>capacitação/</w:t>
      </w:r>
      <w:r w:rsidRPr="005E64CA">
        <w:rPr>
          <w:i/>
          <w:color w:val="0000FF"/>
        </w:rPr>
        <w:t>treinamentos</w:t>
      </w:r>
      <w:r w:rsidR="008B38C9">
        <w:rPr>
          <w:i/>
          <w:color w:val="0000FF"/>
        </w:rPr>
        <w:t xml:space="preserve"> para a equipe do projeto</w:t>
      </w:r>
      <w:r w:rsidRPr="005E64CA">
        <w:rPr>
          <w:i/>
          <w:color w:val="0000FF"/>
        </w:rPr>
        <w:t xml:space="preserve">, recursos financeiros – </w:t>
      </w:r>
      <w:r w:rsidR="008B38C9">
        <w:rPr>
          <w:i/>
          <w:color w:val="0000FF"/>
        </w:rPr>
        <w:t xml:space="preserve">são </w:t>
      </w:r>
      <w:r w:rsidRPr="005E64CA">
        <w:rPr>
          <w:i/>
          <w:color w:val="0000FF"/>
        </w:rPr>
        <w:t>necessários para a execução do projeto.</w:t>
      </w:r>
      <w:r w:rsidR="00A32B30">
        <w:rPr>
          <w:i/>
          <w:color w:val="0000FF"/>
        </w:rPr>
        <w:t xml:space="preserve"> Informar em quais etapas esses recursos devem estar disponíveis, caso esta informação já seja conhecida.</w:t>
      </w:r>
    </w:p>
    <w:p w14:paraId="18EF1966" w14:textId="77777777" w:rsidR="00D70415" w:rsidRDefault="009A38C2" w:rsidP="00D70415">
      <w:pPr>
        <w:pStyle w:val="Ttulo1"/>
        <w:rPr>
          <w:snapToGrid w:val="0"/>
          <w:lang w:eastAsia="en-US"/>
        </w:rPr>
      </w:pPr>
      <w:hyperlink w:anchor="_Glossário" w:history="1">
        <w:bookmarkStart w:id="19" w:name="_Toc249070325"/>
        <w:r w:rsidR="00D70415" w:rsidRPr="002F604C">
          <w:rPr>
            <w:rStyle w:val="Hyperlink"/>
            <w:snapToGrid w:val="0"/>
            <w:lang w:eastAsia="en-US"/>
          </w:rPr>
          <w:t>Stakeholders</w:t>
        </w:r>
        <w:bookmarkEnd w:id="19"/>
      </w:hyperlink>
    </w:p>
    <w:p w14:paraId="27AE0A90" w14:textId="77777777" w:rsidR="00D70415" w:rsidRDefault="00D70415" w:rsidP="00D70415">
      <w:pPr>
        <w:pStyle w:val="instrucaodepreenchimento"/>
      </w:pPr>
      <w:r w:rsidRPr="00611D72">
        <w:t xml:space="preserve">Preencher a tabela abaixo </w:t>
      </w:r>
      <w:r>
        <w:t xml:space="preserve">com os stakeholders do projeto. </w:t>
      </w:r>
    </w:p>
    <w:p w14:paraId="5AD80C1B" w14:textId="77777777" w:rsidR="00D70415" w:rsidRDefault="00D70415" w:rsidP="00D70415">
      <w:pPr>
        <w:pStyle w:val="instrucaodepreenchimento"/>
      </w:pPr>
      <w:r>
        <w:t>A tabela abaixo representa uma amostra dos stakeholders mais comuns para os projetos de desenvolvimento de sistemas da CTI; deve ser alterada de acordo com as necessidades específicas de cada projeto.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6"/>
        <w:gridCol w:w="6974"/>
      </w:tblGrid>
      <w:tr w:rsidR="00D70415" w14:paraId="5B101969" w14:textId="77777777" w:rsidTr="0015736A">
        <w:trPr>
          <w:cantSplit/>
        </w:trPr>
        <w:tc>
          <w:tcPr>
            <w:tcW w:w="2093" w:type="dxa"/>
            <w:shd w:val="clear" w:color="auto" w:fill="F3F3F3"/>
          </w:tcPr>
          <w:p w14:paraId="2D5540D3" w14:textId="77777777" w:rsidR="00D70415" w:rsidRPr="0021638F" w:rsidRDefault="00D70415" w:rsidP="0015736A">
            <w:pPr>
              <w:rPr>
                <w:rFonts w:ascii="Arial" w:hAnsi="Arial"/>
                <w:b/>
                <w:sz w:val="22"/>
              </w:rPr>
            </w:pPr>
            <w:r w:rsidRPr="0021638F">
              <w:rPr>
                <w:rFonts w:ascii="Arial" w:hAnsi="Arial"/>
                <w:b/>
                <w:sz w:val="22"/>
              </w:rPr>
              <w:t>Stakeholder</w:t>
            </w:r>
          </w:p>
        </w:tc>
        <w:tc>
          <w:tcPr>
            <w:tcW w:w="7117" w:type="dxa"/>
            <w:shd w:val="clear" w:color="auto" w:fill="F3F3F3"/>
          </w:tcPr>
          <w:p w14:paraId="3AA4B066" w14:textId="77777777" w:rsidR="00D70415" w:rsidRPr="0021638F" w:rsidRDefault="00D70415" w:rsidP="0015736A">
            <w:pPr>
              <w:rPr>
                <w:rFonts w:ascii="Arial" w:hAnsi="Arial"/>
                <w:b/>
                <w:sz w:val="22"/>
              </w:rPr>
            </w:pPr>
            <w:r w:rsidRPr="0021638F">
              <w:rPr>
                <w:rFonts w:ascii="Arial" w:hAnsi="Arial"/>
                <w:b/>
                <w:sz w:val="22"/>
              </w:rPr>
              <w:t>Responsabilidade</w:t>
            </w:r>
          </w:p>
        </w:tc>
      </w:tr>
      <w:tr w:rsidR="00D70415" w14:paraId="10845BDF" w14:textId="77777777" w:rsidTr="0015736A">
        <w:trPr>
          <w:cantSplit/>
        </w:trPr>
        <w:tc>
          <w:tcPr>
            <w:tcW w:w="2093" w:type="dxa"/>
          </w:tcPr>
          <w:p w14:paraId="13ABC19D" w14:textId="77777777" w:rsidR="00D70415" w:rsidRDefault="00D70415" w:rsidP="0015736A">
            <w:r>
              <w:t>Patrocinador do Projeto</w:t>
            </w:r>
          </w:p>
        </w:tc>
        <w:tc>
          <w:tcPr>
            <w:tcW w:w="7117" w:type="dxa"/>
          </w:tcPr>
          <w:p w14:paraId="3F2F702A" w14:textId="77777777" w:rsidR="00D70415" w:rsidRDefault="00D70415" w:rsidP="0015736A">
            <w:r>
              <w:t>– Assegurar a implantação e o alcance dos resultados do Projeto</w:t>
            </w:r>
          </w:p>
          <w:p w14:paraId="19EEC3B7" w14:textId="77777777" w:rsidR="00D70415" w:rsidRDefault="00D70415" w:rsidP="0015736A">
            <w:r>
              <w:t>– Intermediar as interações com a Presidência e com o Pleno do TCE-PE</w:t>
            </w:r>
          </w:p>
          <w:p w14:paraId="77D70FC1" w14:textId="77777777" w:rsidR="00D70415" w:rsidRDefault="00D70415" w:rsidP="0015736A">
            <w:r>
              <w:t xml:space="preserve">– Acompanhar periodicamente o andamento do Projeto.  </w:t>
            </w:r>
          </w:p>
        </w:tc>
      </w:tr>
      <w:tr w:rsidR="00D70415" w14:paraId="11F2E2F6" w14:textId="77777777" w:rsidTr="0015736A">
        <w:trPr>
          <w:cantSplit/>
        </w:trPr>
        <w:tc>
          <w:tcPr>
            <w:tcW w:w="2093" w:type="dxa"/>
          </w:tcPr>
          <w:p w14:paraId="40C53E1F" w14:textId="77777777" w:rsidR="00D70415" w:rsidRDefault="00D70415" w:rsidP="0015736A">
            <w:r>
              <w:t>Coordenador do Projeto</w:t>
            </w:r>
          </w:p>
          <w:p w14:paraId="69ED095F" w14:textId="77777777" w:rsidR="00D70415" w:rsidRDefault="00D70415" w:rsidP="0015736A">
            <w:r>
              <w:t>(projetos estratégicos do TCE-PE)</w:t>
            </w:r>
          </w:p>
        </w:tc>
        <w:tc>
          <w:tcPr>
            <w:tcW w:w="7117" w:type="dxa"/>
          </w:tcPr>
          <w:p w14:paraId="458D60BF" w14:textId="77777777" w:rsidR="00D70415" w:rsidRDefault="00D70415" w:rsidP="0015736A">
            <w:r>
              <w:t>– Intermediar as interações para formação dos Grupos Técnicos</w:t>
            </w:r>
          </w:p>
          <w:p w14:paraId="5BC5540E" w14:textId="77777777" w:rsidR="00D70415" w:rsidRDefault="00D70415" w:rsidP="0015736A">
            <w:r>
              <w:t>– Acompanhar periodicamente o andamento das fases do Projeto</w:t>
            </w:r>
          </w:p>
          <w:p w14:paraId="3C3680AB" w14:textId="77777777" w:rsidR="00D70415" w:rsidRDefault="00D70415" w:rsidP="0015736A">
            <w:r>
              <w:t xml:space="preserve">– Atestar a conclusão dos produtos do Projeto.  </w:t>
            </w:r>
          </w:p>
        </w:tc>
      </w:tr>
      <w:tr w:rsidR="00D70415" w14:paraId="1C721F28" w14:textId="77777777" w:rsidTr="0015736A">
        <w:trPr>
          <w:cantSplit/>
        </w:trPr>
        <w:tc>
          <w:tcPr>
            <w:tcW w:w="2093" w:type="dxa"/>
          </w:tcPr>
          <w:p w14:paraId="2DF9ABBE" w14:textId="77777777" w:rsidR="00D70415" w:rsidRDefault="00D70415" w:rsidP="0015736A">
            <w:r>
              <w:t>Presidente do TCE</w:t>
            </w:r>
          </w:p>
        </w:tc>
        <w:tc>
          <w:tcPr>
            <w:tcW w:w="7117" w:type="dxa"/>
          </w:tcPr>
          <w:p w14:paraId="5E3E7096" w14:textId="77777777" w:rsidR="00D70415" w:rsidRDefault="00D70415" w:rsidP="0015736A">
            <w:r>
              <w:t>Será informado do status de execução do projeto pelo Patrocinador do projeto</w:t>
            </w:r>
          </w:p>
        </w:tc>
      </w:tr>
      <w:tr w:rsidR="00D70415" w14:paraId="2290E1DA" w14:textId="77777777" w:rsidTr="0015736A">
        <w:trPr>
          <w:cantSplit/>
        </w:trPr>
        <w:tc>
          <w:tcPr>
            <w:tcW w:w="2093" w:type="dxa"/>
          </w:tcPr>
          <w:p w14:paraId="61221440" w14:textId="77777777" w:rsidR="00D70415" w:rsidRDefault="00D70415" w:rsidP="0015736A">
            <w:r>
              <w:t>Comitê Gestor de T.I. (CGTI)</w:t>
            </w:r>
          </w:p>
        </w:tc>
        <w:tc>
          <w:tcPr>
            <w:tcW w:w="7117" w:type="dxa"/>
          </w:tcPr>
          <w:p w14:paraId="736FC977" w14:textId="77777777" w:rsidR="00D70415" w:rsidRDefault="00D70415" w:rsidP="0015736A">
            <w:r>
              <w:t>D</w:t>
            </w:r>
            <w:r w:rsidRPr="00447249">
              <w:t>elibera</w:t>
            </w:r>
            <w:r>
              <w:t>r</w:t>
            </w:r>
            <w:r w:rsidRPr="00447249">
              <w:t xml:space="preserve"> acerca de políticas de uso e segurança dos recursos de tecnologia da informação e da priorização das demandas efetuadas à CTI, tendo por base escala de prioridades definidas no </w:t>
            </w:r>
            <w:r>
              <w:t>POA</w:t>
            </w:r>
          </w:p>
        </w:tc>
      </w:tr>
      <w:tr w:rsidR="00D70415" w14:paraId="24A53642" w14:textId="77777777" w:rsidTr="0015736A">
        <w:trPr>
          <w:cantSplit/>
        </w:trPr>
        <w:tc>
          <w:tcPr>
            <w:tcW w:w="2093" w:type="dxa"/>
          </w:tcPr>
          <w:p w14:paraId="2B353958" w14:textId="77777777" w:rsidR="00D70415" w:rsidRDefault="00D70415" w:rsidP="0015736A">
            <w:r>
              <w:t>Coordenador da CTI</w:t>
            </w:r>
          </w:p>
        </w:tc>
        <w:tc>
          <w:tcPr>
            <w:tcW w:w="7117" w:type="dxa"/>
          </w:tcPr>
          <w:p w14:paraId="33E5B3F2" w14:textId="77777777" w:rsidR="00D70415" w:rsidRDefault="00D70415" w:rsidP="0015736A">
            <w:r>
              <w:t xml:space="preserve">- Acompanhar a execução das atividades do projeto relacionadas à CTI e reportar seu andamento para o Presidente do TCE. </w:t>
            </w:r>
          </w:p>
          <w:p w14:paraId="0E350FA0" w14:textId="77777777" w:rsidR="00D70415" w:rsidRDefault="00D70415" w:rsidP="0015736A">
            <w:r>
              <w:t xml:space="preserve"> - Resolver junto ao Gestor do sistema os problemas que extrapolem a responsabilidade do Gerente da GDSI e do projeto.</w:t>
            </w:r>
          </w:p>
        </w:tc>
      </w:tr>
      <w:tr w:rsidR="00D70415" w14:paraId="471AC3CE" w14:textId="77777777" w:rsidTr="0015736A">
        <w:trPr>
          <w:cantSplit/>
        </w:trPr>
        <w:tc>
          <w:tcPr>
            <w:tcW w:w="2093" w:type="dxa"/>
          </w:tcPr>
          <w:p w14:paraId="711F403D" w14:textId="77777777" w:rsidR="00D70415" w:rsidRDefault="00D70415" w:rsidP="0015736A">
            <w:r>
              <w:t xml:space="preserve">Gerente da GDSI </w:t>
            </w:r>
          </w:p>
        </w:tc>
        <w:tc>
          <w:tcPr>
            <w:tcW w:w="7117" w:type="dxa"/>
          </w:tcPr>
          <w:p w14:paraId="56F06230" w14:textId="77777777" w:rsidR="00D70415" w:rsidRDefault="00D70415" w:rsidP="0015736A">
            <w:r>
              <w:t xml:space="preserve">- Acompanhar a execução do projeto e reportar seu andamento para o Coordenador da CTI. </w:t>
            </w:r>
          </w:p>
          <w:p w14:paraId="5EF3B95B" w14:textId="77777777" w:rsidR="00D70415" w:rsidRDefault="00D70415" w:rsidP="0015736A">
            <w:r>
              <w:t xml:space="preserve"> - Resolver junto ao Coordenador da CTI ou ao Gestor do sistema os problemas que extrapolem a responsabilidade do Gerente do projeto.</w:t>
            </w:r>
          </w:p>
        </w:tc>
      </w:tr>
      <w:tr w:rsidR="00D70415" w14:paraId="117F458F" w14:textId="77777777" w:rsidTr="0015736A">
        <w:trPr>
          <w:cantSplit/>
        </w:trPr>
        <w:tc>
          <w:tcPr>
            <w:tcW w:w="2093" w:type="dxa"/>
          </w:tcPr>
          <w:p w14:paraId="68D69751" w14:textId="77777777" w:rsidR="00D70415" w:rsidRDefault="00D70415" w:rsidP="0015736A">
            <w:r>
              <w:lastRenderedPageBreak/>
              <w:t>Gerente do projeto</w:t>
            </w:r>
          </w:p>
        </w:tc>
        <w:tc>
          <w:tcPr>
            <w:tcW w:w="7117" w:type="dxa"/>
          </w:tcPr>
          <w:p w14:paraId="0B77E455" w14:textId="77777777" w:rsidR="00D70415" w:rsidRDefault="00D70415" w:rsidP="0015736A">
            <w:r>
              <w:t>Analista de sistema da GDSI responsável por atender objetivos do plano de projeto e executar plano de comunicação.</w:t>
            </w:r>
          </w:p>
        </w:tc>
      </w:tr>
      <w:tr w:rsidR="00D70415" w14:paraId="4A46A767" w14:textId="77777777" w:rsidTr="0015736A">
        <w:trPr>
          <w:cantSplit/>
        </w:trPr>
        <w:tc>
          <w:tcPr>
            <w:tcW w:w="2093" w:type="dxa"/>
          </w:tcPr>
          <w:p w14:paraId="5A9C26A9" w14:textId="77777777" w:rsidR="00D70415" w:rsidRDefault="00D70415" w:rsidP="0015736A">
            <w:r>
              <w:t>Gestor do sistema</w:t>
            </w:r>
          </w:p>
        </w:tc>
        <w:tc>
          <w:tcPr>
            <w:tcW w:w="7117" w:type="dxa"/>
          </w:tcPr>
          <w:p w14:paraId="33840593" w14:textId="77777777" w:rsidR="00D70415" w:rsidRDefault="00D70415" w:rsidP="0015736A">
            <w:r>
              <w:t>- Participar do planejamento do projeto nas seguintes atividades:</w:t>
            </w:r>
          </w:p>
          <w:p w14:paraId="6AD6AC9F" w14:textId="77777777" w:rsidR="00D70415" w:rsidRDefault="00D70415" w:rsidP="0015736A">
            <w:r>
              <w:t xml:space="preserve">     - Elaboração do cronograma</w:t>
            </w:r>
          </w:p>
          <w:p w14:paraId="48A92FE5" w14:textId="77777777" w:rsidR="00D70415" w:rsidRDefault="00D70415" w:rsidP="0015736A">
            <w:r>
              <w:t xml:space="preserve">     - Definição do escopo</w:t>
            </w:r>
          </w:p>
          <w:p w14:paraId="1D9F3FD5" w14:textId="77777777" w:rsidR="00D70415" w:rsidRDefault="00D70415" w:rsidP="0015736A">
            <w:r>
              <w:t>- Participar das reuniões de monitoramento do projeto</w:t>
            </w:r>
          </w:p>
          <w:p w14:paraId="0160877A" w14:textId="77777777" w:rsidR="00D70415" w:rsidRDefault="00D70415" w:rsidP="0015736A">
            <w:r>
              <w:t>- Repassar conhecimento do negócio à equipe de negócio do projeto</w:t>
            </w:r>
          </w:p>
          <w:p w14:paraId="6F3A1687" w14:textId="77777777" w:rsidR="00D70415" w:rsidRDefault="00D70415" w:rsidP="0015736A">
            <w:r>
              <w:t>- Promover discussões, a fim de facilitar o levantamento de requisitos do sistema, principalmente quando há integração com outros sistemas</w:t>
            </w:r>
          </w:p>
          <w:p w14:paraId="227F36A0" w14:textId="77777777" w:rsidR="00D70415" w:rsidRDefault="00D70415" w:rsidP="0015736A">
            <w:r>
              <w:t>- Homologar:</w:t>
            </w:r>
          </w:p>
          <w:p w14:paraId="055F67A1" w14:textId="77777777" w:rsidR="00D70415" w:rsidRDefault="00D70415" w:rsidP="0015736A">
            <w:r>
              <w:t xml:space="preserve">     - Regras de negócio ou casos de uso</w:t>
            </w:r>
          </w:p>
          <w:p w14:paraId="38173440" w14:textId="77777777" w:rsidR="00D70415" w:rsidRDefault="00D70415" w:rsidP="0015736A">
            <w:r>
              <w:t xml:space="preserve">     - Protótipo de interface</w:t>
            </w:r>
          </w:p>
          <w:p w14:paraId="6D3C4DE5" w14:textId="77777777" w:rsidR="00D70415" w:rsidRDefault="00D70415" w:rsidP="0015736A">
            <w:r>
              <w:t xml:space="preserve">     - Funcionalidades do sistema (testes do sistema)</w:t>
            </w:r>
          </w:p>
          <w:p w14:paraId="3D853171" w14:textId="77777777" w:rsidR="00D70415" w:rsidRDefault="00D70415" w:rsidP="0015736A">
            <w:r>
              <w:t>- Elaborar manual do usuário</w:t>
            </w:r>
          </w:p>
          <w:p w14:paraId="39C6A194" w14:textId="77777777" w:rsidR="00D70415" w:rsidRDefault="00D70415" w:rsidP="0015736A">
            <w:r>
              <w:t>- Promover, juntamente com a GDSI, o treinamento para os usuários</w:t>
            </w:r>
          </w:p>
          <w:p w14:paraId="14318954" w14:textId="77777777" w:rsidR="00D70415" w:rsidRDefault="00D70415" w:rsidP="0015736A">
            <w:r>
              <w:t>- Promover a divulgação do sistema</w:t>
            </w:r>
          </w:p>
          <w:p w14:paraId="4B6E17D5" w14:textId="77777777" w:rsidR="00D70415" w:rsidRDefault="00D70415" w:rsidP="0015736A">
            <w:r>
              <w:t>- Primar pela alimentação/atualização dos dados do sistema</w:t>
            </w:r>
          </w:p>
          <w:p w14:paraId="599528AF" w14:textId="77777777" w:rsidR="00D70415" w:rsidRDefault="00D70415" w:rsidP="0015736A">
            <w:r>
              <w:t xml:space="preserve">- </w:t>
            </w:r>
            <w:r w:rsidRPr="00071785">
              <w:t>Consolidar demandas de novas funcionalidades para evolução do sistema</w:t>
            </w:r>
            <w:r>
              <w:t>.</w:t>
            </w:r>
          </w:p>
        </w:tc>
      </w:tr>
      <w:tr w:rsidR="00D70415" w14:paraId="1309351E" w14:textId="77777777" w:rsidTr="0015736A">
        <w:trPr>
          <w:cantSplit/>
        </w:trPr>
        <w:tc>
          <w:tcPr>
            <w:tcW w:w="2093" w:type="dxa"/>
          </w:tcPr>
          <w:p w14:paraId="1390EE7E" w14:textId="77777777" w:rsidR="00D70415" w:rsidRDefault="00D70415" w:rsidP="0015736A">
            <w:r>
              <w:t>Analistas da GDSI alocados</w:t>
            </w:r>
          </w:p>
        </w:tc>
        <w:tc>
          <w:tcPr>
            <w:tcW w:w="7117" w:type="dxa"/>
          </w:tcPr>
          <w:p w14:paraId="3A1A039B" w14:textId="77777777" w:rsidR="00D70415" w:rsidRDefault="00D70415" w:rsidP="0015736A">
            <w:r>
              <w:t>- Realizar as atividades relacionadas a requisitos, avaliação dos produtos desenvolvidos pela fábrica de software, definição da arquitetura do sistema, solução de problemas tecnológicos, atividades relacionadas à sustentação da implantação dos produtos e dos treinamentos que serão realizados junto aos usuários.</w:t>
            </w:r>
          </w:p>
        </w:tc>
      </w:tr>
      <w:tr w:rsidR="00D70415" w14:paraId="547CB6CC" w14:textId="77777777" w:rsidTr="0015736A">
        <w:trPr>
          <w:cantSplit/>
        </w:trPr>
        <w:tc>
          <w:tcPr>
            <w:tcW w:w="2093" w:type="dxa"/>
          </w:tcPr>
          <w:p w14:paraId="63477146" w14:textId="77777777" w:rsidR="00D70415" w:rsidRDefault="00D70415" w:rsidP="0015736A">
            <w:r>
              <w:t>Ponto focal da fábrica de software</w:t>
            </w:r>
          </w:p>
        </w:tc>
        <w:tc>
          <w:tcPr>
            <w:tcW w:w="7117" w:type="dxa"/>
          </w:tcPr>
          <w:p w14:paraId="46D17F2B" w14:textId="77777777" w:rsidR="00D70415" w:rsidRDefault="00D70415" w:rsidP="0015736A">
            <w:r>
              <w:t>- Atuar como receptor das demandas de desenvolvimento para a fabrica</w:t>
            </w:r>
          </w:p>
          <w:p w14:paraId="6E086E4F" w14:textId="77777777" w:rsidR="00D70415" w:rsidRDefault="00D70415" w:rsidP="0015736A">
            <w:r>
              <w:t>- Encaminhar dúvidas e problemas que a fábrica tenha para atender uma demanda. Deverá ter perfil técnico</w:t>
            </w:r>
          </w:p>
        </w:tc>
      </w:tr>
      <w:tr w:rsidR="00D70415" w14:paraId="6626484B" w14:textId="77777777" w:rsidTr="0015736A">
        <w:trPr>
          <w:cantSplit/>
        </w:trPr>
        <w:tc>
          <w:tcPr>
            <w:tcW w:w="2093" w:type="dxa"/>
          </w:tcPr>
          <w:p w14:paraId="4F7D91BE" w14:textId="77777777" w:rsidR="00D70415" w:rsidRDefault="00D70415" w:rsidP="0015736A">
            <w:r>
              <w:t>Gerente da conta</w:t>
            </w:r>
          </w:p>
        </w:tc>
        <w:tc>
          <w:tcPr>
            <w:tcW w:w="7117" w:type="dxa"/>
          </w:tcPr>
          <w:p w14:paraId="1F4CF380" w14:textId="77777777" w:rsidR="00D70415" w:rsidRDefault="00D70415" w:rsidP="0015736A">
            <w:r>
              <w:t>- Acompanhar a execução do contrato com o TCE-PE. Deverá ter perfil gerencial</w:t>
            </w:r>
          </w:p>
        </w:tc>
      </w:tr>
      <w:tr w:rsidR="00D70415" w14:paraId="05984D3E" w14:textId="77777777" w:rsidTr="0015736A">
        <w:trPr>
          <w:cantSplit/>
        </w:trPr>
        <w:tc>
          <w:tcPr>
            <w:tcW w:w="2093" w:type="dxa"/>
          </w:tcPr>
          <w:p w14:paraId="65B05A6F" w14:textId="77777777" w:rsidR="00D70415" w:rsidRDefault="00D70415" w:rsidP="0015736A">
            <w:r>
              <w:t>Projetistas Externos</w:t>
            </w:r>
          </w:p>
        </w:tc>
        <w:tc>
          <w:tcPr>
            <w:tcW w:w="7117" w:type="dxa"/>
          </w:tcPr>
          <w:p w14:paraId="398A3176" w14:textId="77777777" w:rsidR="00D70415" w:rsidRDefault="00D70415" w:rsidP="0015736A">
            <w:r>
              <w:t>Equipe externa ao TCE alocada pela fábrica de software para produzir os artefatos de projeto.</w:t>
            </w:r>
          </w:p>
        </w:tc>
      </w:tr>
      <w:tr w:rsidR="00D70415" w14:paraId="209BE93A" w14:textId="77777777" w:rsidTr="0015736A">
        <w:trPr>
          <w:cantSplit/>
        </w:trPr>
        <w:tc>
          <w:tcPr>
            <w:tcW w:w="2093" w:type="dxa"/>
          </w:tcPr>
          <w:p w14:paraId="3ED8010A" w14:textId="77777777" w:rsidR="00D70415" w:rsidRDefault="00D70415" w:rsidP="0015736A">
            <w:r>
              <w:t>Desenvolvedores Externos</w:t>
            </w:r>
          </w:p>
        </w:tc>
        <w:tc>
          <w:tcPr>
            <w:tcW w:w="7117" w:type="dxa"/>
          </w:tcPr>
          <w:p w14:paraId="7FACBB57" w14:textId="77777777" w:rsidR="00D70415" w:rsidRDefault="00D70415" w:rsidP="0015736A">
            <w:r>
              <w:t>Equipe externa ao TCE alocada pela fábrica de software para produzir os artefatos de implementação.</w:t>
            </w:r>
          </w:p>
        </w:tc>
      </w:tr>
      <w:tr w:rsidR="00D70415" w14:paraId="5A7D0F5B" w14:textId="77777777" w:rsidTr="0015736A">
        <w:trPr>
          <w:cantSplit/>
        </w:trPr>
        <w:tc>
          <w:tcPr>
            <w:tcW w:w="2093" w:type="dxa"/>
          </w:tcPr>
          <w:p w14:paraId="184F09D9" w14:textId="77777777" w:rsidR="00D70415" w:rsidRDefault="00D70415" w:rsidP="0015736A">
            <w:r>
              <w:t xml:space="preserve">Projetista de Interface </w:t>
            </w:r>
          </w:p>
        </w:tc>
        <w:tc>
          <w:tcPr>
            <w:tcW w:w="7117" w:type="dxa"/>
          </w:tcPr>
          <w:p w14:paraId="2B399104" w14:textId="77777777" w:rsidR="00D70415" w:rsidRDefault="00D70415" w:rsidP="0015736A">
            <w:r>
              <w:t>Recurso da GDSI alocado sob demanda para criação e manutenção dos protótipos de interface</w:t>
            </w:r>
          </w:p>
        </w:tc>
      </w:tr>
      <w:tr w:rsidR="00D70415" w14:paraId="144BA73E" w14:textId="77777777" w:rsidTr="0015736A">
        <w:trPr>
          <w:cantSplit/>
        </w:trPr>
        <w:tc>
          <w:tcPr>
            <w:tcW w:w="2093" w:type="dxa"/>
          </w:tcPr>
          <w:p w14:paraId="0AC30C26" w14:textId="77777777" w:rsidR="00D70415" w:rsidRDefault="00D70415" w:rsidP="0015736A">
            <w:r>
              <w:t>Gerente da GITI</w:t>
            </w:r>
          </w:p>
        </w:tc>
        <w:tc>
          <w:tcPr>
            <w:tcW w:w="7117" w:type="dxa"/>
          </w:tcPr>
          <w:p w14:paraId="77B5CB78" w14:textId="77777777" w:rsidR="00D70415" w:rsidRDefault="00D70415" w:rsidP="0015736A">
            <w:r>
              <w:t>O Gerente da GITI será responsável por gerenciar seus recursos colaborando para o cumprimento das atividades previstas para os membros da sua equipe.</w:t>
            </w:r>
          </w:p>
        </w:tc>
      </w:tr>
      <w:tr w:rsidR="00D70415" w14:paraId="444D2C05" w14:textId="77777777" w:rsidTr="0015736A">
        <w:trPr>
          <w:cantSplit/>
        </w:trPr>
        <w:tc>
          <w:tcPr>
            <w:tcW w:w="2093" w:type="dxa"/>
          </w:tcPr>
          <w:p w14:paraId="355BB7B0" w14:textId="77777777" w:rsidR="00D70415" w:rsidRDefault="00D70415" w:rsidP="0015736A">
            <w:r>
              <w:lastRenderedPageBreak/>
              <w:t xml:space="preserve">Administradores de </w:t>
            </w:r>
            <w:r w:rsidR="007B4EC0">
              <w:t xml:space="preserve">banco de </w:t>
            </w:r>
            <w:r>
              <w:t>dados</w:t>
            </w:r>
          </w:p>
        </w:tc>
        <w:tc>
          <w:tcPr>
            <w:tcW w:w="7117" w:type="dxa"/>
          </w:tcPr>
          <w:p w14:paraId="1AA29D54" w14:textId="77777777" w:rsidR="007B4EC0" w:rsidRDefault="007B4EC0" w:rsidP="007B4EC0">
            <w:r>
              <w:t>- Instalar, configurar, manter e auditar o banco de dados do TCE-PE e as bases de dados nele contidas</w:t>
            </w:r>
          </w:p>
          <w:p w14:paraId="6B7A5071" w14:textId="77777777" w:rsidR="007B4EC0" w:rsidRDefault="007B4EC0" w:rsidP="007B4EC0">
            <w:r>
              <w:t>- Padronizar, organizar e gerenciar os dados corporativos a partir da perspectiva de seus significados e valores para a organização como um todo</w:t>
            </w:r>
          </w:p>
          <w:p w14:paraId="4E6CF058" w14:textId="77777777" w:rsidR="00D70415" w:rsidRDefault="007B4EC0" w:rsidP="007B4EC0">
            <w:r>
              <w:t>- Revisar e validar os modelos de dados produzidos pela equipe de desenvolvimento</w:t>
            </w:r>
          </w:p>
        </w:tc>
      </w:tr>
      <w:tr w:rsidR="00D70415" w14:paraId="7B9C6F55" w14:textId="77777777" w:rsidTr="0015736A">
        <w:trPr>
          <w:cantSplit/>
        </w:trPr>
        <w:tc>
          <w:tcPr>
            <w:tcW w:w="2093" w:type="dxa"/>
          </w:tcPr>
          <w:p w14:paraId="5F9EA3AA" w14:textId="77777777" w:rsidR="00D70415" w:rsidRDefault="00D70415" w:rsidP="0015736A">
            <w:r>
              <w:t>Administradores de rede</w:t>
            </w:r>
          </w:p>
        </w:tc>
        <w:tc>
          <w:tcPr>
            <w:tcW w:w="7117" w:type="dxa"/>
          </w:tcPr>
          <w:p w14:paraId="63F9A784" w14:textId="77777777" w:rsidR="00D70415" w:rsidRDefault="00D70415" w:rsidP="0015736A">
            <w:r>
              <w:t>Recursos da GITI responsáveis pelas atividades de administração do ambiente de software do projeto e do produto, tais como: montar o ambiente, disponibilizar máquinas servidoras e os softwares servidores de aplicação, participar da definição e homologação de requisitos não funcionais, etc.</w:t>
            </w:r>
          </w:p>
        </w:tc>
      </w:tr>
      <w:tr w:rsidR="00D70415" w14:paraId="1BF9A0EA" w14:textId="77777777" w:rsidTr="0015736A">
        <w:trPr>
          <w:cantSplit/>
        </w:trPr>
        <w:tc>
          <w:tcPr>
            <w:tcW w:w="2093" w:type="dxa"/>
          </w:tcPr>
          <w:p w14:paraId="3B67FDCD" w14:textId="77777777" w:rsidR="00D70415" w:rsidRDefault="00D70415" w:rsidP="0015736A">
            <w:r>
              <w:t>Equipe da GIAT</w:t>
            </w:r>
          </w:p>
        </w:tc>
        <w:tc>
          <w:tcPr>
            <w:tcW w:w="7117" w:type="dxa"/>
          </w:tcPr>
          <w:p w14:paraId="1F8066EF" w14:textId="77777777" w:rsidR="00D70415" w:rsidRDefault="00D70415" w:rsidP="0015736A">
            <w:r>
              <w:t>Efetuar suporte de primeiro nível</w:t>
            </w:r>
          </w:p>
        </w:tc>
      </w:tr>
    </w:tbl>
    <w:p w14:paraId="529EEC6D" w14:textId="77777777" w:rsidR="00D70415" w:rsidRPr="00611D72" w:rsidRDefault="00D70415" w:rsidP="00D70415"/>
    <w:p w14:paraId="35E0ED03" w14:textId="77777777" w:rsidR="00D70415" w:rsidRPr="009434E2" w:rsidRDefault="00D70415" w:rsidP="00D70415">
      <w:pPr>
        <w:pStyle w:val="Ttulo1"/>
        <w:rPr>
          <w:rStyle w:val="Hyperlink"/>
          <w:snapToGrid w:val="0"/>
          <w:lang w:eastAsia="en-US"/>
        </w:rPr>
      </w:pPr>
      <w:r>
        <w:rPr>
          <w:snapToGrid w:val="0"/>
          <w:lang w:eastAsia="en-US"/>
        </w:rPr>
        <w:fldChar w:fldCharType="begin"/>
      </w:r>
      <w:r>
        <w:rPr>
          <w:snapToGrid w:val="0"/>
          <w:lang w:eastAsia="en-US"/>
        </w:rPr>
        <w:instrText xml:space="preserve"> HYPERLINK  \l "_Glossário" \o "Ver o glossário" </w:instrText>
      </w:r>
      <w:r>
        <w:rPr>
          <w:snapToGrid w:val="0"/>
          <w:lang w:eastAsia="en-US"/>
        </w:rPr>
        <w:fldChar w:fldCharType="separate"/>
      </w:r>
      <w:bookmarkStart w:id="20" w:name="_Toc249070326"/>
      <w:r w:rsidRPr="009434E2">
        <w:rPr>
          <w:rStyle w:val="Hyperlink"/>
          <w:snapToGrid w:val="0"/>
          <w:lang w:eastAsia="en-US"/>
        </w:rPr>
        <w:t>Métricas</w:t>
      </w:r>
      <w:bookmarkEnd w:id="20"/>
    </w:p>
    <w:p w14:paraId="10F156A6" w14:textId="77777777" w:rsidR="00D70415" w:rsidRDefault="00D70415" w:rsidP="00D70415">
      <w:pPr>
        <w:pStyle w:val="instrucaodepreenchimento"/>
      </w:pPr>
      <w:r>
        <w:rPr>
          <w:rFonts w:ascii="Arial" w:hAnsi="Arial"/>
          <w:b/>
          <w:i w:val="0"/>
          <w:snapToGrid w:val="0"/>
          <w:color w:val="auto"/>
          <w:kern w:val="28"/>
          <w:sz w:val="28"/>
          <w:lang w:eastAsia="en-US"/>
        </w:rPr>
        <w:fldChar w:fldCharType="end"/>
      </w:r>
      <w:r>
        <w:t>Descreva aqui as métricas que devem ser coletadas ao longo do projeto, como coletá-las e, especialmente como interpretá-las. O guia de definição de métricas da MDS fornece orientações e sugere métricas a serem utilizadas.</w:t>
      </w:r>
    </w:p>
    <w:tbl>
      <w:tblPr>
        <w:tblStyle w:val="Tabelacomgrade"/>
        <w:tblW w:w="0" w:type="auto"/>
        <w:tblLook w:val="01E0" w:firstRow="1" w:lastRow="1" w:firstColumn="1" w:lastColumn="1" w:noHBand="0" w:noVBand="0"/>
      </w:tblPr>
      <w:tblGrid>
        <w:gridCol w:w="3334"/>
        <w:gridCol w:w="5726"/>
      </w:tblGrid>
      <w:tr w:rsidR="00D70415" w14:paraId="2E13E90C" w14:textId="77777777" w:rsidTr="0015736A">
        <w:tc>
          <w:tcPr>
            <w:tcW w:w="9210" w:type="dxa"/>
            <w:gridSpan w:val="2"/>
            <w:shd w:val="clear" w:color="auto" w:fill="F3F3F3"/>
          </w:tcPr>
          <w:p w14:paraId="1595C785" w14:textId="77777777" w:rsidR="00D70415" w:rsidRPr="009550E9" w:rsidRDefault="00D70415" w:rsidP="0015736A">
            <w:pPr>
              <w:jc w:val="center"/>
              <w:rPr>
                <w:rFonts w:ascii="Arial" w:hAnsi="Arial"/>
                <w:b/>
                <w:sz w:val="22"/>
              </w:rPr>
            </w:pPr>
            <w:r w:rsidRPr="009550E9">
              <w:rPr>
                <w:rFonts w:ascii="Arial" w:hAnsi="Arial"/>
                <w:b/>
                <w:sz w:val="22"/>
              </w:rPr>
              <w:t>Métrica 1</w:t>
            </w:r>
          </w:p>
        </w:tc>
      </w:tr>
      <w:tr w:rsidR="00D70415" w14:paraId="57F8C96D" w14:textId="77777777" w:rsidTr="0015736A">
        <w:tc>
          <w:tcPr>
            <w:tcW w:w="3369" w:type="dxa"/>
          </w:tcPr>
          <w:p w14:paraId="4CE03FE2" w14:textId="77777777" w:rsidR="00D70415" w:rsidRPr="009550E9" w:rsidRDefault="00D70415" w:rsidP="0015736A">
            <w:pPr>
              <w:jc w:val="left"/>
              <w:rPr>
                <w:rFonts w:ascii="Arial" w:hAnsi="Arial"/>
                <w:b/>
                <w:sz w:val="22"/>
              </w:rPr>
            </w:pPr>
            <w:r w:rsidRPr="009550E9">
              <w:rPr>
                <w:rFonts w:ascii="Arial" w:hAnsi="Arial"/>
                <w:b/>
                <w:sz w:val="22"/>
              </w:rPr>
              <w:t>Descrição</w:t>
            </w:r>
          </w:p>
        </w:tc>
        <w:tc>
          <w:tcPr>
            <w:tcW w:w="5841" w:type="dxa"/>
          </w:tcPr>
          <w:p w14:paraId="51FFA8BA" w14:textId="77777777" w:rsidR="00D70415" w:rsidRDefault="00D70415" w:rsidP="0015736A"/>
        </w:tc>
      </w:tr>
      <w:tr w:rsidR="00D70415" w14:paraId="1B939059" w14:textId="77777777" w:rsidTr="0015736A">
        <w:tc>
          <w:tcPr>
            <w:tcW w:w="3369" w:type="dxa"/>
          </w:tcPr>
          <w:p w14:paraId="7E543CFA" w14:textId="77777777" w:rsidR="00D70415" w:rsidRPr="009550E9" w:rsidRDefault="00D70415" w:rsidP="0015736A">
            <w:pPr>
              <w:jc w:val="left"/>
              <w:rPr>
                <w:rFonts w:ascii="Arial" w:hAnsi="Arial"/>
                <w:b/>
                <w:sz w:val="22"/>
              </w:rPr>
            </w:pPr>
            <w:r w:rsidRPr="009550E9">
              <w:rPr>
                <w:rFonts w:ascii="Arial" w:hAnsi="Arial"/>
                <w:b/>
                <w:sz w:val="22"/>
              </w:rPr>
              <w:t>Meta</w:t>
            </w:r>
          </w:p>
        </w:tc>
        <w:tc>
          <w:tcPr>
            <w:tcW w:w="5841" w:type="dxa"/>
          </w:tcPr>
          <w:p w14:paraId="00B42F9F" w14:textId="77777777" w:rsidR="00D70415" w:rsidRDefault="00D70415" w:rsidP="0015736A"/>
        </w:tc>
      </w:tr>
      <w:tr w:rsidR="00D70415" w14:paraId="7B35C82C" w14:textId="77777777" w:rsidTr="0015736A">
        <w:tc>
          <w:tcPr>
            <w:tcW w:w="3369" w:type="dxa"/>
          </w:tcPr>
          <w:p w14:paraId="071578E8" w14:textId="77777777" w:rsidR="00D70415" w:rsidRPr="009550E9" w:rsidRDefault="00D70415" w:rsidP="0015736A">
            <w:pPr>
              <w:jc w:val="left"/>
              <w:rPr>
                <w:rFonts w:ascii="Arial" w:hAnsi="Arial"/>
                <w:b/>
                <w:sz w:val="22"/>
              </w:rPr>
            </w:pPr>
            <w:r w:rsidRPr="009550E9">
              <w:rPr>
                <w:rFonts w:ascii="Arial" w:hAnsi="Arial"/>
                <w:b/>
                <w:sz w:val="22"/>
              </w:rPr>
              <w:t>Procedimento de Coleta</w:t>
            </w:r>
          </w:p>
        </w:tc>
        <w:tc>
          <w:tcPr>
            <w:tcW w:w="5841" w:type="dxa"/>
          </w:tcPr>
          <w:p w14:paraId="5DCC21B3" w14:textId="77777777" w:rsidR="00D70415" w:rsidRDefault="00D70415" w:rsidP="0015736A"/>
        </w:tc>
      </w:tr>
      <w:tr w:rsidR="00D70415" w14:paraId="53DA8202" w14:textId="77777777" w:rsidTr="0015736A">
        <w:tc>
          <w:tcPr>
            <w:tcW w:w="3369" w:type="dxa"/>
          </w:tcPr>
          <w:p w14:paraId="594D36F8" w14:textId="77777777" w:rsidR="00D70415" w:rsidRPr="009550E9" w:rsidRDefault="00D70415" w:rsidP="0015736A">
            <w:pPr>
              <w:jc w:val="left"/>
              <w:rPr>
                <w:rFonts w:ascii="Arial" w:hAnsi="Arial"/>
                <w:b/>
                <w:sz w:val="22"/>
              </w:rPr>
            </w:pPr>
            <w:r w:rsidRPr="009550E9">
              <w:rPr>
                <w:rFonts w:ascii="Arial" w:hAnsi="Arial"/>
                <w:b/>
                <w:sz w:val="22"/>
              </w:rPr>
              <w:t>Procedimento de Análise</w:t>
            </w:r>
          </w:p>
        </w:tc>
        <w:tc>
          <w:tcPr>
            <w:tcW w:w="5841" w:type="dxa"/>
          </w:tcPr>
          <w:p w14:paraId="0242B305" w14:textId="77777777" w:rsidR="00D70415" w:rsidRDefault="00D70415" w:rsidP="0015736A"/>
        </w:tc>
      </w:tr>
      <w:tr w:rsidR="00D70415" w14:paraId="4FF3F43F" w14:textId="77777777" w:rsidTr="0015736A">
        <w:tc>
          <w:tcPr>
            <w:tcW w:w="3369" w:type="dxa"/>
          </w:tcPr>
          <w:p w14:paraId="00BA739B" w14:textId="77777777" w:rsidR="00D70415" w:rsidRPr="009550E9" w:rsidRDefault="00D70415" w:rsidP="0015736A">
            <w:pPr>
              <w:jc w:val="left"/>
              <w:rPr>
                <w:rFonts w:ascii="Arial" w:hAnsi="Arial"/>
                <w:b/>
                <w:sz w:val="22"/>
              </w:rPr>
            </w:pPr>
            <w:r w:rsidRPr="009550E9">
              <w:rPr>
                <w:rFonts w:ascii="Arial" w:hAnsi="Arial"/>
                <w:b/>
                <w:sz w:val="22"/>
              </w:rPr>
              <w:t>Procedimento de Divulgação</w:t>
            </w:r>
          </w:p>
        </w:tc>
        <w:tc>
          <w:tcPr>
            <w:tcW w:w="5841" w:type="dxa"/>
          </w:tcPr>
          <w:p w14:paraId="0BF1A281" w14:textId="77777777" w:rsidR="00D70415" w:rsidRDefault="00D70415" w:rsidP="0015736A"/>
        </w:tc>
      </w:tr>
    </w:tbl>
    <w:p w14:paraId="5CEE01DE" w14:textId="77777777" w:rsidR="00D70415" w:rsidRDefault="00D70415" w:rsidP="00D70415"/>
    <w:tbl>
      <w:tblPr>
        <w:tblStyle w:val="Tabelacomgrade"/>
        <w:tblW w:w="0" w:type="auto"/>
        <w:tblLook w:val="01E0" w:firstRow="1" w:lastRow="1" w:firstColumn="1" w:lastColumn="1" w:noHBand="0" w:noVBand="0"/>
      </w:tblPr>
      <w:tblGrid>
        <w:gridCol w:w="3334"/>
        <w:gridCol w:w="5726"/>
      </w:tblGrid>
      <w:tr w:rsidR="00D70415" w14:paraId="43F26DEA" w14:textId="77777777" w:rsidTr="0015736A">
        <w:tc>
          <w:tcPr>
            <w:tcW w:w="9210" w:type="dxa"/>
            <w:gridSpan w:val="2"/>
            <w:shd w:val="clear" w:color="auto" w:fill="F3F3F3"/>
          </w:tcPr>
          <w:p w14:paraId="31CA963D" w14:textId="77777777" w:rsidR="00D70415" w:rsidRPr="009550E9" w:rsidRDefault="00D70415" w:rsidP="0015736A">
            <w:pPr>
              <w:jc w:val="center"/>
              <w:rPr>
                <w:rFonts w:ascii="Arial" w:hAnsi="Arial"/>
                <w:b/>
                <w:sz w:val="22"/>
              </w:rPr>
            </w:pPr>
            <w:r w:rsidRPr="009550E9">
              <w:rPr>
                <w:rFonts w:ascii="Arial" w:hAnsi="Arial"/>
                <w:b/>
                <w:sz w:val="22"/>
              </w:rPr>
              <w:t xml:space="preserve">Métrica </w:t>
            </w:r>
            <w:r>
              <w:rPr>
                <w:rFonts w:ascii="Arial" w:hAnsi="Arial"/>
                <w:b/>
                <w:sz w:val="22"/>
              </w:rPr>
              <w:t>2</w:t>
            </w:r>
          </w:p>
        </w:tc>
      </w:tr>
      <w:tr w:rsidR="00D70415" w14:paraId="62BEC17A" w14:textId="77777777" w:rsidTr="0015736A">
        <w:tc>
          <w:tcPr>
            <w:tcW w:w="3369" w:type="dxa"/>
          </w:tcPr>
          <w:p w14:paraId="466F75FC" w14:textId="77777777" w:rsidR="00D70415" w:rsidRPr="009550E9" w:rsidRDefault="00D70415" w:rsidP="0015736A">
            <w:pPr>
              <w:jc w:val="left"/>
              <w:rPr>
                <w:rFonts w:ascii="Arial" w:hAnsi="Arial"/>
                <w:b/>
                <w:sz w:val="22"/>
              </w:rPr>
            </w:pPr>
            <w:r w:rsidRPr="009550E9">
              <w:rPr>
                <w:rFonts w:ascii="Arial" w:hAnsi="Arial"/>
                <w:b/>
                <w:sz w:val="22"/>
              </w:rPr>
              <w:t>Descrição</w:t>
            </w:r>
          </w:p>
        </w:tc>
        <w:tc>
          <w:tcPr>
            <w:tcW w:w="5841" w:type="dxa"/>
          </w:tcPr>
          <w:p w14:paraId="3D0E256E" w14:textId="77777777" w:rsidR="00D70415" w:rsidRDefault="00D70415" w:rsidP="0015736A"/>
        </w:tc>
      </w:tr>
      <w:tr w:rsidR="00D70415" w14:paraId="5C040735" w14:textId="77777777" w:rsidTr="0015736A">
        <w:tc>
          <w:tcPr>
            <w:tcW w:w="3369" w:type="dxa"/>
          </w:tcPr>
          <w:p w14:paraId="4B116154" w14:textId="77777777" w:rsidR="00D70415" w:rsidRPr="009550E9" w:rsidRDefault="00D70415" w:rsidP="0015736A">
            <w:pPr>
              <w:jc w:val="left"/>
              <w:rPr>
                <w:rFonts w:ascii="Arial" w:hAnsi="Arial"/>
                <w:b/>
                <w:sz w:val="22"/>
              </w:rPr>
            </w:pPr>
            <w:r w:rsidRPr="009550E9">
              <w:rPr>
                <w:rFonts w:ascii="Arial" w:hAnsi="Arial"/>
                <w:b/>
                <w:sz w:val="22"/>
              </w:rPr>
              <w:t>Meta</w:t>
            </w:r>
          </w:p>
        </w:tc>
        <w:tc>
          <w:tcPr>
            <w:tcW w:w="5841" w:type="dxa"/>
          </w:tcPr>
          <w:p w14:paraId="74CF9E97" w14:textId="77777777" w:rsidR="00D70415" w:rsidRDefault="00D70415" w:rsidP="0015736A"/>
        </w:tc>
      </w:tr>
      <w:tr w:rsidR="00D70415" w14:paraId="42012131" w14:textId="77777777" w:rsidTr="0015736A">
        <w:tc>
          <w:tcPr>
            <w:tcW w:w="3369" w:type="dxa"/>
          </w:tcPr>
          <w:p w14:paraId="21955BF1" w14:textId="77777777" w:rsidR="00D70415" w:rsidRPr="009550E9" w:rsidRDefault="00D70415" w:rsidP="0015736A">
            <w:pPr>
              <w:jc w:val="left"/>
              <w:rPr>
                <w:rFonts w:ascii="Arial" w:hAnsi="Arial"/>
                <w:b/>
                <w:sz w:val="22"/>
              </w:rPr>
            </w:pPr>
            <w:r w:rsidRPr="009550E9">
              <w:rPr>
                <w:rFonts w:ascii="Arial" w:hAnsi="Arial"/>
                <w:b/>
                <w:sz w:val="22"/>
              </w:rPr>
              <w:t>Procedimento de Coleta</w:t>
            </w:r>
          </w:p>
        </w:tc>
        <w:tc>
          <w:tcPr>
            <w:tcW w:w="5841" w:type="dxa"/>
          </w:tcPr>
          <w:p w14:paraId="79F4DE4D" w14:textId="77777777" w:rsidR="00D70415" w:rsidRDefault="00D70415" w:rsidP="0015736A"/>
        </w:tc>
      </w:tr>
      <w:tr w:rsidR="00D70415" w14:paraId="399515D1" w14:textId="77777777" w:rsidTr="0015736A">
        <w:tc>
          <w:tcPr>
            <w:tcW w:w="3369" w:type="dxa"/>
          </w:tcPr>
          <w:p w14:paraId="406319F6" w14:textId="77777777" w:rsidR="00D70415" w:rsidRPr="009550E9" w:rsidRDefault="00D70415" w:rsidP="0015736A">
            <w:pPr>
              <w:jc w:val="left"/>
              <w:rPr>
                <w:rFonts w:ascii="Arial" w:hAnsi="Arial"/>
                <w:b/>
                <w:sz w:val="22"/>
              </w:rPr>
            </w:pPr>
            <w:r w:rsidRPr="009550E9">
              <w:rPr>
                <w:rFonts w:ascii="Arial" w:hAnsi="Arial"/>
                <w:b/>
                <w:sz w:val="22"/>
              </w:rPr>
              <w:t>Procedimento de Análise</w:t>
            </w:r>
          </w:p>
        </w:tc>
        <w:tc>
          <w:tcPr>
            <w:tcW w:w="5841" w:type="dxa"/>
          </w:tcPr>
          <w:p w14:paraId="34E7BEF2" w14:textId="77777777" w:rsidR="00D70415" w:rsidRDefault="00D70415" w:rsidP="0015736A"/>
        </w:tc>
      </w:tr>
      <w:tr w:rsidR="00D70415" w14:paraId="18A670A8" w14:textId="77777777" w:rsidTr="0015736A">
        <w:tc>
          <w:tcPr>
            <w:tcW w:w="3369" w:type="dxa"/>
          </w:tcPr>
          <w:p w14:paraId="2772CCD7" w14:textId="77777777" w:rsidR="00D70415" w:rsidRPr="009550E9" w:rsidRDefault="00D70415" w:rsidP="0015736A">
            <w:pPr>
              <w:jc w:val="left"/>
              <w:rPr>
                <w:rFonts w:ascii="Arial" w:hAnsi="Arial"/>
                <w:b/>
                <w:sz w:val="22"/>
              </w:rPr>
            </w:pPr>
            <w:r w:rsidRPr="009550E9">
              <w:rPr>
                <w:rFonts w:ascii="Arial" w:hAnsi="Arial"/>
                <w:b/>
                <w:sz w:val="22"/>
              </w:rPr>
              <w:t>Procedimento de Divulgação</w:t>
            </w:r>
          </w:p>
        </w:tc>
        <w:tc>
          <w:tcPr>
            <w:tcW w:w="5841" w:type="dxa"/>
          </w:tcPr>
          <w:p w14:paraId="7A292CBE" w14:textId="77777777" w:rsidR="00D70415" w:rsidRDefault="00D70415" w:rsidP="0015736A"/>
        </w:tc>
      </w:tr>
    </w:tbl>
    <w:p w14:paraId="443CABC8" w14:textId="77777777" w:rsidR="00D70415" w:rsidRDefault="00D70415" w:rsidP="00D70415">
      <w:pPr>
        <w:pStyle w:val="Ttulo1"/>
        <w:spacing w:before="360"/>
      </w:pPr>
      <w:bookmarkStart w:id="21" w:name="_Toc249070327"/>
      <w:r>
        <w:t>Homologação do produto</w:t>
      </w:r>
      <w:bookmarkEnd w:id="21"/>
    </w:p>
    <w:p w14:paraId="6696EDD2" w14:textId="77777777" w:rsidR="00D70415" w:rsidRPr="00165D29" w:rsidRDefault="00D70415" w:rsidP="00D70415">
      <w:pPr>
        <w:pStyle w:val="instrucaodepreenchimento"/>
        <w:rPr>
          <w:b/>
        </w:rPr>
      </w:pPr>
      <w:r w:rsidRPr="00165D29">
        <w:rPr>
          <w:b/>
        </w:rPr>
        <w:t xml:space="preserve">&lt;Esta seção é opcional </w:t>
      </w:r>
      <w:r>
        <w:rPr>
          <w:b/>
        </w:rPr>
        <w:t xml:space="preserve">caso seja </w:t>
      </w:r>
      <w:r w:rsidRPr="00165D29">
        <w:rPr>
          <w:b/>
        </w:rPr>
        <w:t>utilizad</w:t>
      </w:r>
      <w:r>
        <w:rPr>
          <w:b/>
        </w:rPr>
        <w:t>o</w:t>
      </w:r>
      <w:r w:rsidRPr="00165D29">
        <w:rPr>
          <w:b/>
        </w:rPr>
        <w:t xml:space="preserve"> o procedimento padrão de Homologação de sistemas d</w:t>
      </w:r>
      <w:r>
        <w:rPr>
          <w:b/>
        </w:rPr>
        <w:t>a MDS d</w:t>
      </w:r>
      <w:r w:rsidRPr="00165D29">
        <w:rPr>
          <w:b/>
        </w:rPr>
        <w:t xml:space="preserve">o TCE. Caso haja alguma especialização </w:t>
      </w:r>
      <w:r>
        <w:rPr>
          <w:b/>
        </w:rPr>
        <w:t>para esse projeto</w:t>
      </w:r>
      <w:r w:rsidRPr="00165D29">
        <w:rPr>
          <w:b/>
        </w:rPr>
        <w:t>, especifique-a aqui.&gt;</w:t>
      </w:r>
    </w:p>
    <w:p w14:paraId="472E8D25" w14:textId="77777777" w:rsidR="00D70415" w:rsidRDefault="00D70415" w:rsidP="00D70415">
      <w:pPr>
        <w:pStyle w:val="instrucaodepreenchimento"/>
      </w:pPr>
      <w:r>
        <w:t xml:space="preserve">Descreva aqui o processo de homologação do produto, os componentes e artefatos a serem homologados, quem são os envolvidos da equipe técnica, da parte do cliente e/ou usuários e a </w:t>
      </w:r>
      <w:r>
        <w:lastRenderedPageBreak/>
        <w:t>documentação comprobatória da homologação. Estas informações podem ser agrupadas nas subseções a seguir.</w:t>
      </w:r>
    </w:p>
    <w:p w14:paraId="5FE9A7F2" w14:textId="77777777" w:rsidR="00D70415" w:rsidRPr="003A6C02" w:rsidRDefault="00D70415" w:rsidP="00D70415"/>
    <w:p w14:paraId="21DCD126" w14:textId="77777777" w:rsidR="00D70415" w:rsidRDefault="00D70415" w:rsidP="00D70415">
      <w:pPr>
        <w:pStyle w:val="Ttulo2"/>
      </w:pPr>
      <w:bookmarkStart w:id="22" w:name="_Toc249070328"/>
      <w:r>
        <w:t>O processo de Homologação</w:t>
      </w:r>
      <w:bookmarkEnd w:id="22"/>
    </w:p>
    <w:p w14:paraId="2F50574D" w14:textId="77777777" w:rsidR="00D70415" w:rsidRDefault="00D70415" w:rsidP="00D70415">
      <w:pPr>
        <w:pStyle w:val="instrucaodepreenchimento"/>
      </w:pPr>
      <w:r>
        <w:t>O processo de homologação deve descrever as etapas a serem executados para se chegar à aprovação dos produtos do projeto. Esses produtos podem envolver, por exemplo, a documentação do usuário, os artefatos produzidos durante o desenvolvimento do produto, os testes de aceitação, etc. E, para cada uma dessas etapas, os passos a serem seguidos.</w:t>
      </w:r>
    </w:p>
    <w:p w14:paraId="3831FD2A" w14:textId="77777777" w:rsidR="00D70415" w:rsidRDefault="00D70415" w:rsidP="00D70415">
      <w:pPr>
        <w:pStyle w:val="Ttulo2"/>
      </w:pPr>
      <w:bookmarkStart w:id="23" w:name="_Toc249070329"/>
      <w:r>
        <w:t>Equipe de Homologação</w:t>
      </w:r>
      <w:bookmarkEnd w:id="23"/>
    </w:p>
    <w:p w14:paraId="70CA0614" w14:textId="77777777" w:rsidR="00D70415" w:rsidRDefault="00D70415" w:rsidP="00D70415">
      <w:pPr>
        <w:pStyle w:val="instrucaodepreenchimento"/>
      </w:pPr>
      <w:r>
        <w:t xml:space="preserve">Aqui devem ser descritos os participantes do processo de homologação, ou seja, os técnicos responsáveis pelos testes, pela documentação e pelos artefatos gerados (tanto por parte da CTI, quanto do cliente e/ou usuário), os gerentes de ambas as partes e demais stakeholders que se façam necessários. Indicar quem são os responsáveis por criar e por homologar cada artefato. </w:t>
      </w:r>
    </w:p>
    <w:p w14:paraId="11581498" w14:textId="77777777" w:rsidR="00D70415" w:rsidRDefault="00D70415" w:rsidP="00D70415">
      <w:pPr>
        <w:pStyle w:val="Ttulo2"/>
      </w:pPr>
      <w:bookmarkStart w:id="24" w:name="_Toc249070330"/>
      <w:r>
        <w:t>Produtos a serem homologados</w:t>
      </w:r>
      <w:bookmarkEnd w:id="24"/>
    </w:p>
    <w:p w14:paraId="7B1AD146" w14:textId="77777777" w:rsidR="00D70415" w:rsidRDefault="00D70415" w:rsidP="00D70415">
      <w:pPr>
        <w:pStyle w:val="instrucaodepreenchimento"/>
      </w:pPr>
      <w:r>
        <w:t>Liste quais produtos serão submetidos à homologação. Por exemplo, a documentação de análise e projeto, especificações dos casos de uso, os componentes da aplicação, manuais de instalação e utilização do produto.</w:t>
      </w:r>
    </w:p>
    <w:p w14:paraId="4EDB6443" w14:textId="77777777" w:rsidR="00D70415" w:rsidRDefault="00D70415" w:rsidP="00D70415">
      <w:pPr>
        <w:pStyle w:val="Ttulo2"/>
      </w:pPr>
      <w:bookmarkStart w:id="25" w:name="_Toc249070331"/>
      <w:r>
        <w:t>Documentação Comprobatória</w:t>
      </w:r>
      <w:bookmarkEnd w:id="25"/>
      <w:r>
        <w:t xml:space="preserve"> </w:t>
      </w:r>
    </w:p>
    <w:p w14:paraId="51A245AA" w14:textId="77777777" w:rsidR="00D70415" w:rsidRDefault="00D70415" w:rsidP="00D70415">
      <w:pPr>
        <w:pStyle w:val="instrucaodepreenchimento"/>
      </w:pPr>
      <w:r>
        <w:t>Especifique aqui os documentos que comporão o termo de homologação do produto.</w:t>
      </w:r>
    </w:p>
    <w:p w14:paraId="5957771A" w14:textId="77777777" w:rsidR="00D70415" w:rsidRDefault="00D70415" w:rsidP="00D70415">
      <w:pPr>
        <w:pStyle w:val="Ttulo1"/>
        <w:spacing w:before="360"/>
      </w:pPr>
      <w:bookmarkStart w:id="26" w:name="_Toc249070332"/>
      <w:r>
        <w:t>Plano de Comunicação</w:t>
      </w:r>
      <w:bookmarkEnd w:id="26"/>
    </w:p>
    <w:p w14:paraId="0B811350" w14:textId="77777777" w:rsidR="00D70415" w:rsidRDefault="00D70415" w:rsidP="00D70415">
      <w:pPr>
        <w:pStyle w:val="instrucaodepreenchimento"/>
      </w:pPr>
      <w:r w:rsidRPr="009C6692">
        <w:t xml:space="preserve">Descreva nesta seção a forma como as informações sobre a execução do projeto chegarão aos </w:t>
      </w:r>
      <w:r>
        <w:t>stakeholders</w:t>
      </w:r>
      <w:r w:rsidRPr="009C6692">
        <w:t>.</w:t>
      </w:r>
      <w:r>
        <w:t xml:space="preserve"> Descrever os eventos (apresentações e reuniões) previstos e os documentos (relatórios, avisos etc.) que serão comunicados, como descrito abaixo.</w:t>
      </w:r>
    </w:p>
    <w:p w14:paraId="71CEA8FE" w14:textId="77777777" w:rsidR="00D70415" w:rsidRPr="00B122FC" w:rsidRDefault="00D70415" w:rsidP="00D70415">
      <w:pPr>
        <w:pStyle w:val="instrucaodepreenchimento"/>
      </w:pPr>
      <w:r>
        <w:t xml:space="preserve">Caso haja um repositório para os documentos gerados no projeto, incluir nesta seção uma referência ou link para o mesmo. </w:t>
      </w:r>
    </w:p>
    <w:tbl>
      <w:tblPr>
        <w:tblStyle w:val="Tabelacomgrade"/>
        <w:tblW w:w="0" w:type="auto"/>
        <w:tblLook w:val="01E0" w:firstRow="1" w:lastRow="1" w:firstColumn="1" w:lastColumn="1" w:noHBand="0" w:noVBand="0"/>
      </w:tblPr>
      <w:tblGrid>
        <w:gridCol w:w="2780"/>
        <w:gridCol w:w="6280"/>
      </w:tblGrid>
      <w:tr w:rsidR="00D70415" w14:paraId="56F6CAD3" w14:textId="77777777" w:rsidTr="0015736A">
        <w:tc>
          <w:tcPr>
            <w:tcW w:w="9210" w:type="dxa"/>
            <w:gridSpan w:val="2"/>
            <w:shd w:val="clear" w:color="auto" w:fill="F3F3F3"/>
          </w:tcPr>
          <w:p w14:paraId="20361CAD" w14:textId="77777777" w:rsidR="00D70415" w:rsidRDefault="00D70415" w:rsidP="0015736A">
            <w:pPr>
              <w:jc w:val="center"/>
            </w:pPr>
            <w:r w:rsidRPr="003A6C02">
              <w:rPr>
                <w:rFonts w:ascii="Arial" w:hAnsi="Arial"/>
                <w:b/>
                <w:sz w:val="22"/>
              </w:rPr>
              <w:t>Informação 1</w:t>
            </w:r>
          </w:p>
        </w:tc>
      </w:tr>
      <w:tr w:rsidR="00D70415" w14:paraId="6312CD2A" w14:textId="77777777" w:rsidTr="0015736A">
        <w:tc>
          <w:tcPr>
            <w:tcW w:w="2802" w:type="dxa"/>
            <w:shd w:val="clear" w:color="auto" w:fill="F3F3F3"/>
          </w:tcPr>
          <w:p w14:paraId="54CFE069" w14:textId="77777777" w:rsidR="00D70415" w:rsidRPr="005620CC" w:rsidRDefault="00D70415" w:rsidP="0015736A">
            <w:pPr>
              <w:rPr>
                <w:rFonts w:ascii="Arial" w:hAnsi="Arial"/>
                <w:b/>
                <w:sz w:val="22"/>
              </w:rPr>
            </w:pPr>
            <w:r>
              <w:rPr>
                <w:rFonts w:ascii="Arial" w:hAnsi="Arial"/>
                <w:b/>
                <w:sz w:val="22"/>
              </w:rPr>
              <w:t>Descrição</w:t>
            </w:r>
          </w:p>
        </w:tc>
        <w:tc>
          <w:tcPr>
            <w:tcW w:w="6408" w:type="dxa"/>
          </w:tcPr>
          <w:p w14:paraId="45E0FB3A" w14:textId="77777777" w:rsidR="00D70415" w:rsidRDefault="00D70415" w:rsidP="0015736A"/>
        </w:tc>
      </w:tr>
      <w:tr w:rsidR="00D70415" w14:paraId="5D706943" w14:textId="77777777" w:rsidTr="0015736A">
        <w:tc>
          <w:tcPr>
            <w:tcW w:w="2802" w:type="dxa"/>
            <w:shd w:val="clear" w:color="auto" w:fill="F3F3F3"/>
          </w:tcPr>
          <w:p w14:paraId="6355B014" w14:textId="77777777" w:rsidR="00D70415" w:rsidRPr="005620CC" w:rsidRDefault="00D70415" w:rsidP="0015736A">
            <w:pPr>
              <w:rPr>
                <w:rFonts w:ascii="Arial" w:hAnsi="Arial"/>
                <w:b/>
                <w:sz w:val="22"/>
              </w:rPr>
            </w:pPr>
            <w:r w:rsidRPr="005620CC">
              <w:rPr>
                <w:rFonts w:ascii="Arial" w:hAnsi="Arial"/>
                <w:b/>
                <w:sz w:val="22"/>
              </w:rPr>
              <w:t>Remetente</w:t>
            </w:r>
          </w:p>
        </w:tc>
        <w:tc>
          <w:tcPr>
            <w:tcW w:w="6408" w:type="dxa"/>
          </w:tcPr>
          <w:p w14:paraId="6950D7B7" w14:textId="77777777" w:rsidR="00D70415" w:rsidRDefault="00D70415" w:rsidP="0015736A"/>
        </w:tc>
      </w:tr>
      <w:tr w:rsidR="00D70415" w14:paraId="619667B1" w14:textId="77777777" w:rsidTr="0015736A">
        <w:tc>
          <w:tcPr>
            <w:tcW w:w="2802" w:type="dxa"/>
            <w:shd w:val="clear" w:color="auto" w:fill="F3F3F3"/>
          </w:tcPr>
          <w:p w14:paraId="3C830AC1" w14:textId="77777777" w:rsidR="00D70415" w:rsidRPr="005620CC" w:rsidRDefault="00D70415" w:rsidP="0015736A">
            <w:pPr>
              <w:rPr>
                <w:rFonts w:ascii="Arial" w:hAnsi="Arial"/>
                <w:b/>
                <w:sz w:val="22"/>
              </w:rPr>
            </w:pPr>
            <w:r w:rsidRPr="005620CC">
              <w:rPr>
                <w:rFonts w:ascii="Arial" w:hAnsi="Arial"/>
                <w:b/>
                <w:sz w:val="22"/>
              </w:rPr>
              <w:t>Destinatário(s)</w:t>
            </w:r>
          </w:p>
        </w:tc>
        <w:tc>
          <w:tcPr>
            <w:tcW w:w="6408" w:type="dxa"/>
          </w:tcPr>
          <w:p w14:paraId="0A4058AC" w14:textId="77777777" w:rsidR="00D70415" w:rsidRDefault="00D70415" w:rsidP="0015736A"/>
        </w:tc>
      </w:tr>
      <w:tr w:rsidR="00D70415" w14:paraId="7910B99F" w14:textId="77777777" w:rsidTr="0015736A">
        <w:tc>
          <w:tcPr>
            <w:tcW w:w="2802" w:type="dxa"/>
            <w:shd w:val="clear" w:color="auto" w:fill="F3F3F3"/>
          </w:tcPr>
          <w:p w14:paraId="6214EDC1" w14:textId="77777777" w:rsidR="00D70415" w:rsidRPr="005620CC" w:rsidRDefault="00D70415" w:rsidP="0015736A">
            <w:pPr>
              <w:rPr>
                <w:rFonts w:ascii="Arial" w:hAnsi="Arial"/>
                <w:b/>
                <w:sz w:val="22"/>
              </w:rPr>
            </w:pPr>
            <w:r w:rsidRPr="005620CC">
              <w:rPr>
                <w:rFonts w:ascii="Arial" w:hAnsi="Arial"/>
                <w:b/>
                <w:sz w:val="22"/>
              </w:rPr>
              <w:t>Periodicidade</w:t>
            </w:r>
          </w:p>
        </w:tc>
        <w:tc>
          <w:tcPr>
            <w:tcW w:w="6408" w:type="dxa"/>
          </w:tcPr>
          <w:p w14:paraId="57F1FA00" w14:textId="77777777" w:rsidR="00D70415" w:rsidRDefault="00D70415" w:rsidP="0015736A"/>
        </w:tc>
      </w:tr>
      <w:tr w:rsidR="00D70415" w14:paraId="4ED4F3D9" w14:textId="77777777" w:rsidTr="0015736A">
        <w:tc>
          <w:tcPr>
            <w:tcW w:w="2802" w:type="dxa"/>
            <w:shd w:val="clear" w:color="auto" w:fill="F3F3F3"/>
          </w:tcPr>
          <w:p w14:paraId="11AE10FC" w14:textId="77777777" w:rsidR="00D70415" w:rsidRPr="005620CC" w:rsidRDefault="00D70415" w:rsidP="0015736A">
            <w:pPr>
              <w:rPr>
                <w:rFonts w:ascii="Arial" w:hAnsi="Arial"/>
                <w:b/>
                <w:sz w:val="22"/>
              </w:rPr>
            </w:pPr>
            <w:r w:rsidRPr="005620CC">
              <w:rPr>
                <w:rFonts w:ascii="Arial" w:hAnsi="Arial"/>
                <w:b/>
                <w:sz w:val="22"/>
              </w:rPr>
              <w:t>Forma de Comunicação</w:t>
            </w:r>
          </w:p>
        </w:tc>
        <w:tc>
          <w:tcPr>
            <w:tcW w:w="6408" w:type="dxa"/>
          </w:tcPr>
          <w:p w14:paraId="5DCE4FB6" w14:textId="77777777" w:rsidR="00D70415" w:rsidRDefault="00D70415" w:rsidP="0015736A"/>
        </w:tc>
      </w:tr>
    </w:tbl>
    <w:p w14:paraId="5A9BB9E7" w14:textId="77777777" w:rsidR="00D70415" w:rsidRDefault="00D70415" w:rsidP="00D70415"/>
    <w:tbl>
      <w:tblPr>
        <w:tblStyle w:val="Tabelacomgrade"/>
        <w:tblW w:w="0" w:type="auto"/>
        <w:tblLook w:val="01E0" w:firstRow="1" w:lastRow="1" w:firstColumn="1" w:lastColumn="1" w:noHBand="0" w:noVBand="0"/>
      </w:tblPr>
      <w:tblGrid>
        <w:gridCol w:w="2780"/>
        <w:gridCol w:w="6280"/>
      </w:tblGrid>
      <w:tr w:rsidR="00D70415" w14:paraId="28F14B67" w14:textId="77777777" w:rsidTr="0015736A">
        <w:tc>
          <w:tcPr>
            <w:tcW w:w="9210" w:type="dxa"/>
            <w:gridSpan w:val="2"/>
            <w:shd w:val="clear" w:color="auto" w:fill="F3F3F3"/>
          </w:tcPr>
          <w:p w14:paraId="2337A63E" w14:textId="77777777" w:rsidR="00D70415" w:rsidRDefault="00D70415" w:rsidP="0015736A">
            <w:pPr>
              <w:jc w:val="center"/>
            </w:pPr>
            <w:r w:rsidRPr="003A6C02">
              <w:rPr>
                <w:rFonts w:ascii="Arial" w:hAnsi="Arial"/>
                <w:b/>
                <w:sz w:val="22"/>
              </w:rPr>
              <w:t xml:space="preserve">Informação </w:t>
            </w:r>
            <w:r>
              <w:rPr>
                <w:rFonts w:ascii="Arial" w:hAnsi="Arial"/>
                <w:b/>
                <w:sz w:val="22"/>
              </w:rPr>
              <w:t>2</w:t>
            </w:r>
          </w:p>
        </w:tc>
      </w:tr>
      <w:tr w:rsidR="00D70415" w14:paraId="2FE135FB" w14:textId="77777777" w:rsidTr="0015736A">
        <w:tc>
          <w:tcPr>
            <w:tcW w:w="2802" w:type="dxa"/>
            <w:shd w:val="clear" w:color="auto" w:fill="F3F3F3"/>
          </w:tcPr>
          <w:p w14:paraId="4BE66EB5" w14:textId="77777777" w:rsidR="00D70415" w:rsidRPr="005620CC" w:rsidRDefault="00D70415" w:rsidP="0015736A">
            <w:pPr>
              <w:rPr>
                <w:rFonts w:ascii="Arial" w:hAnsi="Arial"/>
                <w:b/>
                <w:sz w:val="22"/>
              </w:rPr>
            </w:pPr>
            <w:r>
              <w:rPr>
                <w:rFonts w:ascii="Arial" w:hAnsi="Arial"/>
                <w:b/>
                <w:sz w:val="22"/>
              </w:rPr>
              <w:t>Descri</w:t>
            </w:r>
            <w:r w:rsidRPr="005620CC">
              <w:rPr>
                <w:rFonts w:ascii="Arial" w:hAnsi="Arial"/>
                <w:b/>
                <w:sz w:val="22"/>
              </w:rPr>
              <w:t>ção</w:t>
            </w:r>
          </w:p>
        </w:tc>
        <w:tc>
          <w:tcPr>
            <w:tcW w:w="6408" w:type="dxa"/>
          </w:tcPr>
          <w:p w14:paraId="6231E9BF" w14:textId="77777777" w:rsidR="00D70415" w:rsidRDefault="00D70415" w:rsidP="0015736A"/>
        </w:tc>
      </w:tr>
      <w:tr w:rsidR="00D70415" w14:paraId="5C7D7329" w14:textId="77777777" w:rsidTr="0015736A">
        <w:tc>
          <w:tcPr>
            <w:tcW w:w="2802" w:type="dxa"/>
            <w:shd w:val="clear" w:color="auto" w:fill="F3F3F3"/>
          </w:tcPr>
          <w:p w14:paraId="6DE09FBE" w14:textId="77777777" w:rsidR="00D70415" w:rsidRPr="005620CC" w:rsidRDefault="00D70415" w:rsidP="0015736A">
            <w:pPr>
              <w:rPr>
                <w:rFonts w:ascii="Arial" w:hAnsi="Arial"/>
                <w:b/>
                <w:sz w:val="22"/>
              </w:rPr>
            </w:pPr>
            <w:r w:rsidRPr="005620CC">
              <w:rPr>
                <w:rFonts w:ascii="Arial" w:hAnsi="Arial"/>
                <w:b/>
                <w:sz w:val="22"/>
              </w:rPr>
              <w:t>Remetente</w:t>
            </w:r>
          </w:p>
        </w:tc>
        <w:tc>
          <w:tcPr>
            <w:tcW w:w="6408" w:type="dxa"/>
          </w:tcPr>
          <w:p w14:paraId="5D5D39C0" w14:textId="77777777" w:rsidR="00D70415" w:rsidRDefault="00D70415" w:rsidP="0015736A"/>
        </w:tc>
      </w:tr>
      <w:tr w:rsidR="00D70415" w14:paraId="1CCAAD48" w14:textId="77777777" w:rsidTr="0015736A">
        <w:tc>
          <w:tcPr>
            <w:tcW w:w="2802" w:type="dxa"/>
            <w:shd w:val="clear" w:color="auto" w:fill="F3F3F3"/>
          </w:tcPr>
          <w:p w14:paraId="53B7C1C3" w14:textId="77777777" w:rsidR="00D70415" w:rsidRPr="005620CC" w:rsidRDefault="00D70415" w:rsidP="0015736A">
            <w:pPr>
              <w:rPr>
                <w:rFonts w:ascii="Arial" w:hAnsi="Arial"/>
                <w:b/>
                <w:sz w:val="22"/>
              </w:rPr>
            </w:pPr>
            <w:r w:rsidRPr="005620CC">
              <w:rPr>
                <w:rFonts w:ascii="Arial" w:hAnsi="Arial"/>
                <w:b/>
                <w:sz w:val="22"/>
              </w:rPr>
              <w:lastRenderedPageBreak/>
              <w:t>Destinatário(s)</w:t>
            </w:r>
          </w:p>
        </w:tc>
        <w:tc>
          <w:tcPr>
            <w:tcW w:w="6408" w:type="dxa"/>
          </w:tcPr>
          <w:p w14:paraId="4B9135D3" w14:textId="77777777" w:rsidR="00D70415" w:rsidRDefault="00D70415" w:rsidP="0015736A"/>
        </w:tc>
      </w:tr>
      <w:tr w:rsidR="00D70415" w14:paraId="78503A02" w14:textId="77777777" w:rsidTr="0015736A">
        <w:tc>
          <w:tcPr>
            <w:tcW w:w="2802" w:type="dxa"/>
            <w:shd w:val="clear" w:color="auto" w:fill="F3F3F3"/>
          </w:tcPr>
          <w:p w14:paraId="26665D87" w14:textId="77777777" w:rsidR="00D70415" w:rsidRPr="005620CC" w:rsidRDefault="00D70415" w:rsidP="0015736A">
            <w:pPr>
              <w:rPr>
                <w:rFonts w:ascii="Arial" w:hAnsi="Arial"/>
                <w:b/>
                <w:sz w:val="22"/>
              </w:rPr>
            </w:pPr>
            <w:r w:rsidRPr="005620CC">
              <w:rPr>
                <w:rFonts w:ascii="Arial" w:hAnsi="Arial"/>
                <w:b/>
                <w:sz w:val="22"/>
              </w:rPr>
              <w:t>Periodicidade</w:t>
            </w:r>
          </w:p>
        </w:tc>
        <w:tc>
          <w:tcPr>
            <w:tcW w:w="6408" w:type="dxa"/>
          </w:tcPr>
          <w:p w14:paraId="401ECAA0" w14:textId="77777777" w:rsidR="00D70415" w:rsidRDefault="00D70415" w:rsidP="0015736A"/>
        </w:tc>
      </w:tr>
      <w:tr w:rsidR="00D70415" w14:paraId="1A952C60" w14:textId="77777777" w:rsidTr="0015736A">
        <w:tc>
          <w:tcPr>
            <w:tcW w:w="2802" w:type="dxa"/>
            <w:shd w:val="clear" w:color="auto" w:fill="F3F3F3"/>
          </w:tcPr>
          <w:p w14:paraId="38CE4F6B" w14:textId="77777777" w:rsidR="00D70415" w:rsidRPr="005620CC" w:rsidRDefault="00D70415" w:rsidP="0015736A">
            <w:pPr>
              <w:rPr>
                <w:rFonts w:ascii="Arial" w:hAnsi="Arial"/>
                <w:b/>
                <w:sz w:val="22"/>
              </w:rPr>
            </w:pPr>
            <w:r w:rsidRPr="005620CC">
              <w:rPr>
                <w:rFonts w:ascii="Arial" w:hAnsi="Arial"/>
                <w:b/>
                <w:sz w:val="22"/>
              </w:rPr>
              <w:t>Forma de Comunicação</w:t>
            </w:r>
          </w:p>
        </w:tc>
        <w:tc>
          <w:tcPr>
            <w:tcW w:w="6408" w:type="dxa"/>
          </w:tcPr>
          <w:p w14:paraId="5DC99CE7" w14:textId="77777777" w:rsidR="00D70415" w:rsidRDefault="00D70415" w:rsidP="0015736A"/>
        </w:tc>
      </w:tr>
    </w:tbl>
    <w:p w14:paraId="67D42C46" w14:textId="77777777" w:rsidR="00D70415" w:rsidRPr="009434E2" w:rsidRDefault="00D70415" w:rsidP="00D70415">
      <w:pPr>
        <w:pStyle w:val="Ttulo1"/>
        <w:spacing w:before="360"/>
        <w:rPr>
          <w:rStyle w:val="Hyperlink"/>
        </w:rPr>
      </w:pPr>
      <w:r>
        <w:fldChar w:fldCharType="begin"/>
      </w:r>
      <w:r>
        <w:instrText xml:space="preserve"> HYPERLINK  \l "_Glossário" \o "Ver o glossário" </w:instrText>
      </w:r>
      <w:r>
        <w:fldChar w:fldCharType="separate"/>
      </w:r>
      <w:bookmarkStart w:id="27" w:name="_Toc249070333"/>
      <w:r w:rsidRPr="009434E2">
        <w:rPr>
          <w:rStyle w:val="Hyperlink"/>
        </w:rPr>
        <w:t>Riscos</w:t>
      </w:r>
      <w:bookmarkEnd w:id="27"/>
    </w:p>
    <w:p w14:paraId="51B36B9F" w14:textId="77777777" w:rsidR="00D70415" w:rsidRPr="00B111E4" w:rsidRDefault="00D70415" w:rsidP="00D70415">
      <w:pPr>
        <w:pStyle w:val="instrucaodepreenchimento"/>
      </w:pPr>
      <w:r>
        <w:rPr>
          <w:rFonts w:ascii="Arial" w:hAnsi="Arial"/>
          <w:b/>
          <w:i w:val="0"/>
          <w:color w:val="auto"/>
          <w:kern w:val="28"/>
          <w:sz w:val="28"/>
        </w:rPr>
        <w:fldChar w:fldCharType="end"/>
      </w:r>
      <w:r w:rsidRPr="00B111E4">
        <w:t xml:space="preserve">Fazer referência ao documento de riscos </w:t>
      </w:r>
      <w:r>
        <w:t>do projeto.</w:t>
      </w:r>
    </w:p>
    <w:p w14:paraId="6B3485B4" w14:textId="77777777" w:rsidR="00D70415" w:rsidRDefault="00D70415" w:rsidP="00D70415">
      <w:pPr>
        <w:pStyle w:val="Ttulo1"/>
        <w:spacing w:before="360"/>
      </w:pPr>
      <w:bookmarkStart w:id="28" w:name="_Toc249070334"/>
      <w:r>
        <w:t>Controle de Mudanças</w:t>
      </w:r>
      <w:bookmarkEnd w:id="28"/>
    </w:p>
    <w:p w14:paraId="58FA4D84" w14:textId="77777777" w:rsidR="00D70415" w:rsidRDefault="00D70415" w:rsidP="00D70415">
      <w:pPr>
        <w:pStyle w:val="instrucaodepreenchimento"/>
      </w:pPr>
      <w:r>
        <w:t xml:space="preserve">Especificar os tipos previstos de mudança que poderão surgir no projeto, e como será o processo de registro, avaliação e implantação das mudanças. Prever também como agir no caso de acontecer uma mudança não prevista. Identificar quem será responsável por deliberar pela implantação das mudanças, se um indivíduo ou um comitê de controle de mudanças (CCB). </w:t>
      </w:r>
      <w:r w:rsidR="00402AF5">
        <w:t>Para os projetos de desenvolvimento de sistemas, as solicitações de mudanças devem ser registradas e acompanhadas em projeto específico da ferramenta Mantis, conforme determina a MDS.</w:t>
      </w:r>
    </w:p>
    <w:p w14:paraId="157C9600" w14:textId="77777777" w:rsidR="00D70415" w:rsidRDefault="00D70415" w:rsidP="00D70415">
      <w:pPr>
        <w:pStyle w:val="instrucaodepreenchimento"/>
      </w:pPr>
      <w:r>
        <w:t>É recomendável especificar também como será a administração do próprio plano de gerenciamento do projeto, incluindo a frequência de atualização pelo gerente.</w:t>
      </w:r>
    </w:p>
    <w:p w14:paraId="679337B1" w14:textId="77777777" w:rsidR="00D70415" w:rsidRPr="00791FA8" w:rsidRDefault="00D70415" w:rsidP="00D70415"/>
    <w:p w14:paraId="15CC7C43" w14:textId="77777777" w:rsidR="00D70415" w:rsidRDefault="00D70415" w:rsidP="00D70415">
      <w:pPr>
        <w:pStyle w:val="Ttulo1"/>
        <w:spacing w:before="360"/>
      </w:pPr>
      <w:bookmarkStart w:id="29" w:name="_Glossário"/>
      <w:bookmarkStart w:id="30" w:name="_Toc249070335"/>
      <w:bookmarkEnd w:id="29"/>
      <w:r>
        <w:t>Glossário</w:t>
      </w:r>
      <w:bookmarkEnd w:id="30"/>
    </w:p>
    <w:p w14:paraId="60C7CC96" w14:textId="77777777" w:rsidR="00D70415" w:rsidRDefault="00D70415" w:rsidP="00D70415">
      <w:pPr>
        <w:pStyle w:val="instrucaodepreenchimento"/>
      </w:pPr>
      <w:r>
        <w:t>Listar nesta seção os significados dos termos usados neste documento, que não são de conhecimento geral.</w:t>
      </w:r>
    </w:p>
    <w:tbl>
      <w:tblPr>
        <w:tblStyle w:val="Tabelacomgrade"/>
        <w:tblW w:w="0" w:type="auto"/>
        <w:tblLook w:val="01E0" w:firstRow="1" w:lastRow="1" w:firstColumn="1" w:lastColumn="1" w:noHBand="0" w:noVBand="0"/>
      </w:tblPr>
      <w:tblGrid>
        <w:gridCol w:w="2765"/>
        <w:gridCol w:w="6295"/>
      </w:tblGrid>
      <w:tr w:rsidR="00D70415" w14:paraId="6D0A0C55" w14:textId="77777777" w:rsidTr="0015736A">
        <w:tc>
          <w:tcPr>
            <w:tcW w:w="2802" w:type="dxa"/>
            <w:shd w:val="clear" w:color="auto" w:fill="F3F3F3"/>
          </w:tcPr>
          <w:p w14:paraId="6C0083CF" w14:textId="77777777" w:rsidR="00D70415" w:rsidRPr="00D53C8D" w:rsidRDefault="00D70415" w:rsidP="0015736A">
            <w:pPr>
              <w:rPr>
                <w:rFonts w:ascii="Arial" w:hAnsi="Arial"/>
                <w:b/>
                <w:sz w:val="22"/>
              </w:rPr>
            </w:pPr>
            <w:r w:rsidRPr="00D53C8D">
              <w:rPr>
                <w:rFonts w:ascii="Arial" w:hAnsi="Arial"/>
                <w:b/>
                <w:sz w:val="22"/>
              </w:rPr>
              <w:t>Termo</w:t>
            </w:r>
          </w:p>
        </w:tc>
        <w:tc>
          <w:tcPr>
            <w:tcW w:w="6408" w:type="dxa"/>
            <w:shd w:val="clear" w:color="auto" w:fill="F3F3F3"/>
          </w:tcPr>
          <w:p w14:paraId="6ACD9CEC" w14:textId="77777777" w:rsidR="00D70415" w:rsidRPr="00D53C8D" w:rsidRDefault="00D70415" w:rsidP="0015736A">
            <w:pPr>
              <w:rPr>
                <w:rFonts w:ascii="Arial" w:hAnsi="Arial"/>
                <w:b/>
                <w:sz w:val="22"/>
              </w:rPr>
            </w:pPr>
            <w:r w:rsidRPr="00D53C8D">
              <w:rPr>
                <w:rFonts w:ascii="Arial" w:hAnsi="Arial"/>
                <w:b/>
                <w:sz w:val="22"/>
              </w:rPr>
              <w:t>Significado</w:t>
            </w:r>
          </w:p>
        </w:tc>
      </w:tr>
      <w:tr w:rsidR="00D70415" w14:paraId="17C63D8A" w14:textId="77777777" w:rsidTr="0015736A">
        <w:tc>
          <w:tcPr>
            <w:tcW w:w="2802" w:type="dxa"/>
          </w:tcPr>
          <w:p w14:paraId="358809CC" w14:textId="77777777" w:rsidR="00D70415" w:rsidRDefault="00D70415" w:rsidP="0015736A">
            <w:r>
              <w:t>Artefato</w:t>
            </w:r>
          </w:p>
        </w:tc>
        <w:tc>
          <w:tcPr>
            <w:tcW w:w="6408" w:type="dxa"/>
          </w:tcPr>
          <w:p w14:paraId="3EECA6C2" w14:textId="77777777" w:rsidR="00D70415" w:rsidRPr="007A7A2A" w:rsidRDefault="00D70415" w:rsidP="0015736A">
            <w:r>
              <w:t>É um produto que contém i</w:t>
            </w:r>
            <w:r w:rsidRPr="007A7A2A">
              <w:t xml:space="preserve">nformação estruturada que é produzida, modificada ou utilizada </w:t>
            </w:r>
            <w:r>
              <w:t>durante o desenvolvimento</w:t>
            </w:r>
            <w:r w:rsidRPr="007A7A2A">
              <w:t xml:space="preserve">. </w:t>
            </w:r>
            <w:r>
              <w:t>É</w:t>
            </w:r>
            <w:r w:rsidRPr="007A7A2A">
              <w:t xml:space="preserve"> sujeito a controle de versão. Um artefato pode ser um modelo, um elemento do modelo, um documento ou arquivos do código fonte da aplicação.</w:t>
            </w:r>
          </w:p>
        </w:tc>
      </w:tr>
      <w:tr w:rsidR="00D70415" w14:paraId="15301FE7" w14:textId="77777777" w:rsidTr="0015736A">
        <w:tc>
          <w:tcPr>
            <w:tcW w:w="2802" w:type="dxa"/>
          </w:tcPr>
          <w:p w14:paraId="2B33A18A" w14:textId="77777777" w:rsidR="00D70415" w:rsidRDefault="00D70415" w:rsidP="0015736A">
            <w:r>
              <w:t>Escopo do Projeto</w:t>
            </w:r>
          </w:p>
        </w:tc>
        <w:tc>
          <w:tcPr>
            <w:tcW w:w="6408" w:type="dxa"/>
          </w:tcPr>
          <w:p w14:paraId="76C8ECC4" w14:textId="77777777" w:rsidR="00D70415" w:rsidRPr="009114D7" w:rsidRDefault="009114D7" w:rsidP="0015736A">
            <w:r>
              <w:t>É</w:t>
            </w:r>
            <w:r w:rsidRPr="009114D7">
              <w:t xml:space="preserve"> a profundidade e amplitude do trabalho com vistas a alcançar o objetivo do projeto (definido em função do tempo e recursos disponíveis). O escopo deve especificar quais as ações que devem ser executadas e quais produtos </w:t>
            </w:r>
            <w:r>
              <w:t>devem ser entregues</w:t>
            </w:r>
            <w:r w:rsidRPr="009114D7">
              <w:t>, a fim de se alcançar os objetivos esperados.</w:t>
            </w:r>
          </w:p>
        </w:tc>
      </w:tr>
      <w:tr w:rsidR="00D70415" w14:paraId="00683AD8" w14:textId="77777777" w:rsidTr="0015736A">
        <w:tc>
          <w:tcPr>
            <w:tcW w:w="2802" w:type="dxa"/>
          </w:tcPr>
          <w:p w14:paraId="7244AEC4" w14:textId="77777777" w:rsidR="00D70415" w:rsidRDefault="00D70415" w:rsidP="0015736A">
            <w:r>
              <w:t>Iteração</w:t>
            </w:r>
          </w:p>
        </w:tc>
        <w:tc>
          <w:tcPr>
            <w:tcW w:w="6408" w:type="dxa"/>
          </w:tcPr>
          <w:p w14:paraId="4FF18AD7" w14:textId="77777777" w:rsidR="00D70415" w:rsidRPr="000A5CC4" w:rsidRDefault="00D70415" w:rsidP="0015736A">
            <w:r>
              <w:t>É o conjunto d</w:t>
            </w:r>
            <w:r w:rsidRPr="000A5CC4">
              <w:t>as atividades de desenvolvimento que levam a</w:t>
            </w:r>
            <w:r>
              <w:t xml:space="preserve"> um</w:t>
            </w:r>
            <w:r w:rsidRPr="000A5CC4">
              <w:t xml:space="preserve"> </w:t>
            </w:r>
            <w:r w:rsidRPr="000A5CC4">
              <w:rPr>
                <w:i/>
              </w:rPr>
              <w:t>release</w:t>
            </w:r>
            <w:r w:rsidRPr="000A5CC4">
              <w:t xml:space="preserve"> de um produto, junto com qualquer outro elemento periférico necessário para utilizar esse release.</w:t>
            </w:r>
          </w:p>
        </w:tc>
      </w:tr>
      <w:tr w:rsidR="00D70415" w14:paraId="18AE305F" w14:textId="77777777" w:rsidTr="0015736A">
        <w:tc>
          <w:tcPr>
            <w:tcW w:w="2802" w:type="dxa"/>
          </w:tcPr>
          <w:p w14:paraId="39A610B0" w14:textId="77777777" w:rsidR="00D70415" w:rsidRDefault="00D70415" w:rsidP="0015736A">
            <w:r>
              <w:t>Métrica</w:t>
            </w:r>
          </w:p>
        </w:tc>
        <w:tc>
          <w:tcPr>
            <w:tcW w:w="6408" w:type="dxa"/>
          </w:tcPr>
          <w:p w14:paraId="32DB0DD3" w14:textId="77777777" w:rsidR="00D70415" w:rsidRPr="007A26E5" w:rsidRDefault="00D70415" w:rsidP="0015736A">
            <w:r>
              <w:t>S</w:t>
            </w:r>
            <w:r w:rsidRPr="007A26E5">
              <w:t>ão números utilizados como uma medida do padrão de qualidade para comparar diferentes itens ou períodos de tempo</w:t>
            </w:r>
            <w:r>
              <w:t xml:space="preserve"> no projeto</w:t>
            </w:r>
            <w:r w:rsidRPr="007A26E5">
              <w:t>.</w:t>
            </w:r>
            <w:r>
              <w:t xml:space="preserve"> S</w:t>
            </w:r>
            <w:r w:rsidRPr="007A26E5">
              <w:t xml:space="preserve">ão efetuadas principalmente para ter o controle de um projeto e, </w:t>
            </w:r>
            <w:r>
              <w:t>consequentemente</w:t>
            </w:r>
            <w:r w:rsidRPr="007A26E5">
              <w:t>, gerenciá-lo.</w:t>
            </w:r>
          </w:p>
        </w:tc>
      </w:tr>
      <w:tr w:rsidR="00D70415" w14:paraId="699FF02B" w14:textId="77777777" w:rsidTr="0015736A">
        <w:tc>
          <w:tcPr>
            <w:tcW w:w="2802" w:type="dxa"/>
          </w:tcPr>
          <w:p w14:paraId="6D826262" w14:textId="77777777" w:rsidR="00D70415" w:rsidRDefault="00D70415" w:rsidP="0015736A">
            <w:r>
              <w:t>Release</w:t>
            </w:r>
          </w:p>
        </w:tc>
        <w:tc>
          <w:tcPr>
            <w:tcW w:w="6408" w:type="dxa"/>
          </w:tcPr>
          <w:p w14:paraId="3E053A72" w14:textId="77777777" w:rsidR="00D70415" w:rsidRDefault="00D70415" w:rsidP="0015736A">
            <w:r>
              <w:t>É toda</w:t>
            </w:r>
            <w:r w:rsidRPr="000A5CC4">
              <w:t xml:space="preserve"> versão</w:t>
            </w:r>
            <w:r>
              <w:t xml:space="preserve"> estável e executável do software.</w:t>
            </w:r>
          </w:p>
        </w:tc>
      </w:tr>
      <w:tr w:rsidR="00D70415" w14:paraId="0BE39BA4" w14:textId="77777777" w:rsidTr="0015736A">
        <w:tc>
          <w:tcPr>
            <w:tcW w:w="2802" w:type="dxa"/>
          </w:tcPr>
          <w:p w14:paraId="37CD89C6" w14:textId="77777777" w:rsidR="00D70415" w:rsidRDefault="00D70415" w:rsidP="0015736A">
            <w:r>
              <w:lastRenderedPageBreak/>
              <w:t>Risco</w:t>
            </w:r>
          </w:p>
        </w:tc>
        <w:tc>
          <w:tcPr>
            <w:tcW w:w="6408" w:type="dxa"/>
          </w:tcPr>
          <w:p w14:paraId="632B36D6" w14:textId="77777777" w:rsidR="00D70415" w:rsidRPr="00074D39" w:rsidRDefault="00D70415" w:rsidP="0015736A">
            <w:r w:rsidRPr="00074D39">
              <w:t>Um risco é tudo o que possa atrapalhar ou facilitar o sucesso</w:t>
            </w:r>
            <w:r>
              <w:t xml:space="preserve"> do projeto, mas que</w:t>
            </w:r>
            <w:r w:rsidRPr="00074D39">
              <w:t>, no momento, é desconhecido ou indeterminado.</w:t>
            </w:r>
          </w:p>
        </w:tc>
      </w:tr>
      <w:tr w:rsidR="00D70415" w14:paraId="51C1D460" w14:textId="77777777" w:rsidTr="0015736A">
        <w:tc>
          <w:tcPr>
            <w:tcW w:w="2802" w:type="dxa"/>
          </w:tcPr>
          <w:p w14:paraId="35D6ABA2" w14:textId="77777777" w:rsidR="00D70415" w:rsidRDefault="00D70415" w:rsidP="0015736A">
            <w:r>
              <w:t>Stakeholder</w:t>
            </w:r>
          </w:p>
        </w:tc>
        <w:tc>
          <w:tcPr>
            <w:tcW w:w="6408" w:type="dxa"/>
          </w:tcPr>
          <w:p w14:paraId="07834384" w14:textId="77777777" w:rsidR="00D70415" w:rsidRDefault="00D70415" w:rsidP="0015736A">
            <w:r>
              <w:t>É qualquer pessoa ou organização que esteja ativamente envolvida no projeto, ou cujos interesses podem ser afetados de forma positiva ou negativa pela execução ou término do projeto.</w:t>
            </w:r>
          </w:p>
        </w:tc>
      </w:tr>
    </w:tbl>
    <w:p w14:paraId="13FD5446" w14:textId="77777777" w:rsidR="00D70415" w:rsidRPr="00D53C8D" w:rsidRDefault="00D70415" w:rsidP="00D70415"/>
    <w:p w14:paraId="7896BC65" w14:textId="77777777" w:rsidR="00D70415" w:rsidRDefault="00D70415" w:rsidP="00D70415">
      <w:pPr>
        <w:pStyle w:val="Ttulo1"/>
        <w:spacing w:before="360"/>
      </w:pPr>
      <w:bookmarkStart w:id="31" w:name="_Toc249070336"/>
      <w:r>
        <w:t>Referências</w:t>
      </w:r>
      <w:bookmarkEnd w:id="31"/>
    </w:p>
    <w:p w14:paraId="49C66D05" w14:textId="77777777" w:rsidR="00D70415" w:rsidRDefault="00D70415" w:rsidP="00D70415">
      <w:pPr>
        <w:pStyle w:val="instrucaodepreenchimento"/>
        <w:rPr>
          <w:b/>
          <w:bCs/>
        </w:rPr>
      </w:pPr>
      <w:r>
        <w:rPr>
          <w:b/>
          <w:bCs/>
        </w:rPr>
        <w:t>&lt;Esta seção é opcional&gt;</w:t>
      </w:r>
    </w:p>
    <w:p w14:paraId="5C513C3F" w14:textId="77777777" w:rsidR="00D70415" w:rsidRDefault="00D70415" w:rsidP="00D70415">
      <w:pPr>
        <w:pStyle w:val="instrucaodepreenchimento"/>
      </w:pPr>
      <w:r>
        <w:t>Se for relevante, insira aqui referências para documentos que foram citados neste plano ou serviram como base para a sua elaboração. Ex.: O guia de definição de métricas.</w:t>
      </w:r>
    </w:p>
    <w:p w14:paraId="33811827" w14:textId="77777777" w:rsidR="00D70415" w:rsidRDefault="00D70415" w:rsidP="00D70415"/>
    <w:p w14:paraId="7A884CC8" w14:textId="77777777" w:rsidR="007A4967" w:rsidRPr="00D70415" w:rsidRDefault="007A4967" w:rsidP="00D70415"/>
    <w:sectPr w:rsidR="007A4967" w:rsidRPr="00D70415">
      <w:headerReference w:type="default" r:id="rId15"/>
      <w:footerReference w:type="default" r:id="rId16"/>
      <w:pgSz w:w="11906" w:h="16838" w:code="9"/>
      <w:pgMar w:top="1134" w:right="1418" w:bottom="2041" w:left="1418" w:header="68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423EC" w14:textId="77777777" w:rsidR="009A38C2" w:rsidRDefault="009A38C2">
      <w:r>
        <w:separator/>
      </w:r>
    </w:p>
  </w:endnote>
  <w:endnote w:type="continuationSeparator" w:id="0">
    <w:p w14:paraId="52121803" w14:textId="77777777" w:rsidR="009A38C2" w:rsidRDefault="009A3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1152D" w14:textId="77777777" w:rsidR="006E35D6" w:rsidRDefault="006E35D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3D207" w14:textId="77777777" w:rsidR="006E35D6" w:rsidRDefault="006E35D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46F0C" w14:textId="77777777" w:rsidR="006E35D6" w:rsidRDefault="006E35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4503"/>
      <w:gridCol w:w="4783"/>
    </w:tblGrid>
    <w:tr w:rsidR="00A32B30" w14:paraId="5B4A52AB" w14:textId="77777777">
      <w:trPr>
        <w:cantSplit/>
        <w:trHeight w:val="368"/>
      </w:trPr>
      <w:tc>
        <w:tcPr>
          <w:tcW w:w="4503" w:type="dxa"/>
          <w:vMerge w:val="restart"/>
          <w:tcBorders>
            <w:top w:val="single" w:sz="4" w:space="0" w:color="auto"/>
          </w:tcBorders>
        </w:tcPr>
        <w:p w14:paraId="777F121A" w14:textId="77777777" w:rsidR="00A32B30" w:rsidRDefault="00A32B30">
          <w:pPr>
            <w:pStyle w:val="Rodap"/>
            <w:rPr>
              <w:snapToGrid w:val="0"/>
              <w:lang w:eastAsia="en-US"/>
            </w:rPr>
          </w:pPr>
          <w:r>
            <w:t>Plano de Gerenciamento de Projeto</w:t>
          </w:r>
        </w:p>
        <w:p w14:paraId="60E662E8" w14:textId="77777777" w:rsidR="00A32B30" w:rsidRDefault="00A32B30">
          <w:pPr>
            <w:pStyle w:val="Rodap"/>
          </w:pPr>
          <w:r>
            <w:rPr>
              <w:snapToGrid w:val="0"/>
              <w:lang w:eastAsia="en-US"/>
            </w:rPr>
            <w:t xml:space="preserve">Arquivo: </w:t>
          </w:r>
          <w:r>
            <w:rPr>
              <w:snapToGrid w:val="0"/>
              <w:lang w:eastAsia="en-US"/>
            </w:rPr>
            <w:fldChar w:fldCharType="begin"/>
          </w:r>
          <w:r>
            <w:rPr>
              <w:snapToGrid w:val="0"/>
              <w:lang w:eastAsia="en-US"/>
            </w:rPr>
            <w:instrText xml:space="preserve"> FILENAME </w:instrText>
          </w:r>
          <w:r>
            <w:rPr>
              <w:snapToGrid w:val="0"/>
              <w:lang w:eastAsia="en-US"/>
            </w:rPr>
            <w:fldChar w:fldCharType="separate"/>
          </w:r>
          <w:r w:rsidR="008E5300">
            <w:rPr>
              <w:noProof/>
              <w:snapToGrid w:val="0"/>
              <w:lang w:eastAsia="en-US"/>
            </w:rPr>
            <w:t>Documento6</w:t>
          </w:r>
          <w:r>
            <w:rPr>
              <w:snapToGrid w:val="0"/>
              <w:lang w:eastAsia="en-US"/>
            </w:rPr>
            <w:fldChar w:fldCharType="end"/>
          </w:r>
        </w:p>
      </w:tc>
      <w:tc>
        <w:tcPr>
          <w:tcW w:w="4783" w:type="dxa"/>
          <w:tcBorders>
            <w:top w:val="single" w:sz="4" w:space="0" w:color="auto"/>
          </w:tcBorders>
        </w:tcPr>
        <w:p w14:paraId="016D5B0A" w14:textId="77777777" w:rsidR="00A32B30" w:rsidRDefault="00A32B30">
          <w:pPr>
            <w:pStyle w:val="Rodap"/>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8E5300">
            <w:rPr>
              <w:rStyle w:val="Nmerodepgina"/>
              <w:noProof/>
            </w:rPr>
            <w:t>3</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8E5300">
            <w:rPr>
              <w:rStyle w:val="Nmerodepgina"/>
              <w:noProof/>
            </w:rPr>
            <w:t>5</w:t>
          </w:r>
          <w:r>
            <w:rPr>
              <w:rStyle w:val="Nmerodepgina"/>
            </w:rPr>
            <w:fldChar w:fldCharType="end"/>
          </w:r>
        </w:p>
      </w:tc>
    </w:tr>
    <w:tr w:rsidR="00A32B30" w14:paraId="49F36F2C" w14:textId="77777777">
      <w:trPr>
        <w:cantSplit/>
        <w:trHeight w:val="367"/>
      </w:trPr>
      <w:tc>
        <w:tcPr>
          <w:tcW w:w="4503" w:type="dxa"/>
          <w:vMerge/>
        </w:tcPr>
        <w:p w14:paraId="4D524143" w14:textId="77777777" w:rsidR="00A32B30" w:rsidRDefault="00A32B30">
          <w:pPr>
            <w:pStyle w:val="Rodap"/>
          </w:pPr>
        </w:p>
      </w:tc>
      <w:tc>
        <w:tcPr>
          <w:tcW w:w="4783" w:type="dxa"/>
          <w:vAlign w:val="bottom"/>
        </w:tcPr>
        <w:p w14:paraId="679E9628" w14:textId="77777777" w:rsidR="00A32B30" w:rsidRDefault="00A32B30">
          <w:pPr>
            <w:pStyle w:val="Rodap"/>
            <w:jc w:val="right"/>
          </w:pPr>
          <w:r>
            <w:t xml:space="preserve">Última Atualização: </w:t>
          </w:r>
          <w:r w:rsidR="009A38C2">
            <w:fldChar w:fldCharType="begin"/>
          </w:r>
          <w:r w:rsidR="009A38C2">
            <w:instrText xml:space="preserve"> SAVEDATE  \* MERGEFORMAT </w:instrText>
          </w:r>
          <w:r w:rsidR="009A38C2">
            <w:fldChar w:fldCharType="separate"/>
          </w:r>
          <w:r w:rsidR="004F0BD2">
            <w:rPr>
              <w:noProof/>
            </w:rPr>
            <w:t>09/12/2014 10:48:00</w:t>
          </w:r>
          <w:r w:rsidR="009A38C2">
            <w:rPr>
              <w:noProof/>
            </w:rPr>
            <w:fldChar w:fldCharType="end"/>
          </w:r>
          <w:r>
            <w:t>h</w:t>
          </w:r>
        </w:p>
      </w:tc>
    </w:tr>
  </w:tbl>
  <w:p w14:paraId="1AFCC161" w14:textId="77777777" w:rsidR="00A32B30" w:rsidRDefault="00A32B3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4503"/>
      <w:gridCol w:w="4783"/>
    </w:tblGrid>
    <w:tr w:rsidR="00A32B30" w14:paraId="4FBC147E" w14:textId="77777777">
      <w:trPr>
        <w:cantSplit/>
        <w:trHeight w:val="368"/>
      </w:trPr>
      <w:tc>
        <w:tcPr>
          <w:tcW w:w="4503" w:type="dxa"/>
          <w:vMerge w:val="restart"/>
          <w:tcBorders>
            <w:top w:val="single" w:sz="4" w:space="0" w:color="auto"/>
          </w:tcBorders>
        </w:tcPr>
        <w:p w14:paraId="76DE10DA" w14:textId="77777777" w:rsidR="00A32B30" w:rsidRDefault="00A32B30">
          <w:pPr>
            <w:pStyle w:val="Rodap"/>
            <w:rPr>
              <w:snapToGrid w:val="0"/>
              <w:lang w:eastAsia="en-US"/>
            </w:rPr>
          </w:pPr>
          <w:r>
            <w:t>Plano de Gerenciamento de Projeto</w:t>
          </w:r>
        </w:p>
        <w:p w14:paraId="4039848A" w14:textId="77777777" w:rsidR="00A32B30" w:rsidRDefault="00A32B30">
          <w:pPr>
            <w:pStyle w:val="Rodap"/>
          </w:pPr>
          <w:r>
            <w:rPr>
              <w:snapToGrid w:val="0"/>
              <w:lang w:eastAsia="en-US"/>
            </w:rPr>
            <w:t xml:space="preserve">Arquivo: </w:t>
          </w:r>
          <w:r>
            <w:rPr>
              <w:snapToGrid w:val="0"/>
              <w:lang w:eastAsia="en-US"/>
            </w:rPr>
            <w:fldChar w:fldCharType="begin"/>
          </w:r>
          <w:r>
            <w:rPr>
              <w:snapToGrid w:val="0"/>
              <w:lang w:eastAsia="en-US"/>
            </w:rPr>
            <w:instrText xml:space="preserve"> FILENAME </w:instrText>
          </w:r>
          <w:r>
            <w:rPr>
              <w:snapToGrid w:val="0"/>
              <w:lang w:eastAsia="en-US"/>
            </w:rPr>
            <w:fldChar w:fldCharType="separate"/>
          </w:r>
          <w:r w:rsidR="008E5300">
            <w:rPr>
              <w:noProof/>
              <w:snapToGrid w:val="0"/>
              <w:lang w:eastAsia="en-US"/>
            </w:rPr>
            <w:t>Documento6</w:t>
          </w:r>
          <w:r>
            <w:rPr>
              <w:snapToGrid w:val="0"/>
              <w:lang w:eastAsia="en-US"/>
            </w:rPr>
            <w:fldChar w:fldCharType="end"/>
          </w:r>
        </w:p>
      </w:tc>
      <w:tc>
        <w:tcPr>
          <w:tcW w:w="4783" w:type="dxa"/>
          <w:tcBorders>
            <w:top w:val="single" w:sz="4" w:space="0" w:color="auto"/>
          </w:tcBorders>
        </w:tcPr>
        <w:p w14:paraId="799E7A05" w14:textId="77777777" w:rsidR="00A32B30" w:rsidRDefault="00A32B30">
          <w:pPr>
            <w:pStyle w:val="Rodap"/>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8E5300">
            <w:rPr>
              <w:rStyle w:val="Nmerodepgina"/>
              <w:noProof/>
            </w:rPr>
            <w:t>12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8E5300">
            <w:rPr>
              <w:rStyle w:val="Nmerodepgina"/>
              <w:noProof/>
            </w:rPr>
            <w:t>12</w:t>
          </w:r>
          <w:r>
            <w:rPr>
              <w:rStyle w:val="Nmerodepgina"/>
            </w:rPr>
            <w:fldChar w:fldCharType="end"/>
          </w:r>
        </w:p>
      </w:tc>
    </w:tr>
    <w:tr w:rsidR="00A32B30" w14:paraId="55E2D48A" w14:textId="77777777">
      <w:trPr>
        <w:cantSplit/>
        <w:trHeight w:val="367"/>
      </w:trPr>
      <w:tc>
        <w:tcPr>
          <w:tcW w:w="4503" w:type="dxa"/>
          <w:vMerge/>
        </w:tcPr>
        <w:p w14:paraId="7D6AF738" w14:textId="77777777" w:rsidR="00A32B30" w:rsidRDefault="00A32B30">
          <w:pPr>
            <w:pStyle w:val="Rodap"/>
          </w:pPr>
        </w:p>
      </w:tc>
      <w:tc>
        <w:tcPr>
          <w:tcW w:w="4783" w:type="dxa"/>
          <w:vAlign w:val="bottom"/>
        </w:tcPr>
        <w:p w14:paraId="0B9B0A32" w14:textId="77777777" w:rsidR="00A32B30" w:rsidRDefault="00A32B30">
          <w:pPr>
            <w:pStyle w:val="Rodap"/>
            <w:jc w:val="right"/>
          </w:pPr>
          <w:r>
            <w:t xml:space="preserve">Última Atualização: </w:t>
          </w:r>
          <w:r w:rsidR="009A38C2">
            <w:fldChar w:fldCharType="begin"/>
          </w:r>
          <w:r w:rsidR="009A38C2">
            <w:instrText xml:space="preserve"> SAVEDATE  \* MERGEFORMAT </w:instrText>
          </w:r>
          <w:r w:rsidR="009A38C2">
            <w:fldChar w:fldCharType="separate"/>
          </w:r>
          <w:r w:rsidR="004F0BD2">
            <w:rPr>
              <w:noProof/>
            </w:rPr>
            <w:t>09/12/2014 10:48:00</w:t>
          </w:r>
          <w:r w:rsidR="009A38C2">
            <w:rPr>
              <w:noProof/>
            </w:rPr>
            <w:fldChar w:fldCharType="end"/>
          </w:r>
          <w:r>
            <w:t>h</w:t>
          </w:r>
        </w:p>
      </w:tc>
    </w:tr>
  </w:tbl>
  <w:p w14:paraId="7A008AB2" w14:textId="77777777" w:rsidR="00A32B30" w:rsidRDefault="00A32B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8E0FE" w14:textId="77777777" w:rsidR="009A38C2" w:rsidRDefault="009A38C2">
      <w:r>
        <w:separator/>
      </w:r>
    </w:p>
  </w:footnote>
  <w:footnote w:type="continuationSeparator" w:id="0">
    <w:p w14:paraId="11A157D9" w14:textId="77777777" w:rsidR="009A38C2" w:rsidRDefault="009A38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1916C1" w14:textId="77777777" w:rsidR="006E35D6" w:rsidRDefault="006E35D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2E7C9" w14:textId="77777777" w:rsidR="00A32B30" w:rsidRDefault="00A32B30">
    <w:pPr>
      <w:pStyle w:val="Cabealho"/>
      <w:spacing w:before="0"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C9311" w14:textId="77777777" w:rsidR="006E35D6" w:rsidRDefault="006E35D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412F6" w14:textId="77777777" w:rsidR="00A32B30" w:rsidRDefault="00A32B30">
    <w:pPr>
      <w:pStyle w:val="Cabealho"/>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0D692" w14:textId="77777777" w:rsidR="00A32B30" w:rsidRDefault="00A32B30">
    <w:pPr>
      <w:pStyle w:val="Cabealho"/>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B06E0CE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B7FCD4C8"/>
    <w:lvl w:ilvl="0">
      <w:start w:val="1"/>
      <w:numFmt w:val="decimal"/>
      <w:pStyle w:val="Numerada"/>
      <w:lvlText w:val="%1."/>
      <w:lvlJc w:val="left"/>
      <w:pPr>
        <w:tabs>
          <w:tab w:val="num" w:pos="360"/>
        </w:tabs>
        <w:ind w:left="360" w:hanging="360"/>
      </w:pPr>
    </w:lvl>
  </w:abstractNum>
  <w:abstractNum w:abstractNumId="2" w15:restartNumberingAfterBreak="0">
    <w:nsid w:val="FFFFFF89"/>
    <w:multiLevelType w:val="singleLevel"/>
    <w:tmpl w:val="67AA4DB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45310CE"/>
    <w:multiLevelType w:val="singleLevel"/>
    <w:tmpl w:val="0C09000F"/>
    <w:lvl w:ilvl="0">
      <w:start w:val="1"/>
      <w:numFmt w:val="decimal"/>
      <w:lvlText w:val="%1."/>
      <w:lvlJc w:val="left"/>
      <w:pPr>
        <w:tabs>
          <w:tab w:val="num" w:pos="360"/>
        </w:tabs>
        <w:ind w:left="360" w:hanging="360"/>
      </w:pPr>
    </w:lvl>
  </w:abstractNum>
  <w:abstractNum w:abstractNumId="5" w15:restartNumberingAfterBreak="0">
    <w:nsid w:val="17705DC4"/>
    <w:multiLevelType w:val="singleLevel"/>
    <w:tmpl w:val="0C09000F"/>
    <w:lvl w:ilvl="0">
      <w:start w:val="1"/>
      <w:numFmt w:val="decimal"/>
      <w:lvlText w:val="%1."/>
      <w:lvlJc w:val="left"/>
      <w:pPr>
        <w:tabs>
          <w:tab w:val="num" w:pos="360"/>
        </w:tabs>
        <w:ind w:left="360" w:hanging="360"/>
      </w:pPr>
    </w:lvl>
  </w:abstractNum>
  <w:abstractNum w:abstractNumId="6" w15:restartNumberingAfterBreak="0">
    <w:nsid w:val="1B1D5AE0"/>
    <w:multiLevelType w:val="singleLevel"/>
    <w:tmpl w:val="0C09000F"/>
    <w:lvl w:ilvl="0">
      <w:start w:val="1"/>
      <w:numFmt w:val="decimal"/>
      <w:lvlText w:val="%1."/>
      <w:lvlJc w:val="left"/>
      <w:pPr>
        <w:tabs>
          <w:tab w:val="num" w:pos="360"/>
        </w:tabs>
        <w:ind w:left="360" w:hanging="360"/>
      </w:pPr>
    </w:lvl>
  </w:abstractNum>
  <w:abstractNum w:abstractNumId="7" w15:restartNumberingAfterBreak="0">
    <w:nsid w:val="1C6E62DE"/>
    <w:multiLevelType w:val="multilevel"/>
    <w:tmpl w:val="335CCE9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8" w15:restartNumberingAfterBreak="0">
    <w:nsid w:val="1E7B10E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F73455A"/>
    <w:multiLevelType w:val="singleLevel"/>
    <w:tmpl w:val="0C09000F"/>
    <w:lvl w:ilvl="0">
      <w:start w:val="1"/>
      <w:numFmt w:val="decimal"/>
      <w:lvlText w:val="%1."/>
      <w:lvlJc w:val="left"/>
      <w:pPr>
        <w:tabs>
          <w:tab w:val="num" w:pos="360"/>
        </w:tabs>
        <w:ind w:left="360" w:hanging="360"/>
      </w:pPr>
    </w:lvl>
  </w:abstractNum>
  <w:abstractNum w:abstractNumId="10" w15:restartNumberingAfterBreak="0">
    <w:nsid w:val="214B00DC"/>
    <w:multiLevelType w:val="hybridMultilevel"/>
    <w:tmpl w:val="5D32C5C4"/>
    <w:lvl w:ilvl="0" w:tplc="1D640AF4">
      <w:start w:val="1"/>
      <w:numFmt w:val="bullet"/>
      <w:lvlText w:val=""/>
      <w:lvlJc w:val="left"/>
      <w:pPr>
        <w:tabs>
          <w:tab w:val="num" w:pos="113"/>
        </w:tabs>
        <w:ind w:left="284" w:hanging="227"/>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20271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B92741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13C2A66"/>
    <w:multiLevelType w:val="singleLevel"/>
    <w:tmpl w:val="0C09000F"/>
    <w:lvl w:ilvl="0">
      <w:start w:val="1"/>
      <w:numFmt w:val="decimal"/>
      <w:lvlText w:val="%1."/>
      <w:lvlJc w:val="left"/>
      <w:pPr>
        <w:tabs>
          <w:tab w:val="num" w:pos="360"/>
        </w:tabs>
        <w:ind w:left="360" w:hanging="360"/>
      </w:pPr>
    </w:lvl>
  </w:abstractNum>
  <w:abstractNum w:abstractNumId="14" w15:restartNumberingAfterBreak="0">
    <w:nsid w:val="54A16E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78F3EFD"/>
    <w:multiLevelType w:val="multilevel"/>
    <w:tmpl w:val="335CCE9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E1B6944"/>
    <w:multiLevelType w:val="hybridMultilevel"/>
    <w:tmpl w:val="4DF2AB70"/>
    <w:lvl w:ilvl="0" w:tplc="1D640AF4">
      <w:start w:val="1"/>
      <w:numFmt w:val="bullet"/>
      <w:lvlText w:val=""/>
      <w:lvlJc w:val="left"/>
      <w:pPr>
        <w:tabs>
          <w:tab w:val="num" w:pos="113"/>
        </w:tabs>
        <w:ind w:left="284" w:hanging="227"/>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5155F3"/>
    <w:multiLevelType w:val="singleLevel"/>
    <w:tmpl w:val="0C09000F"/>
    <w:lvl w:ilvl="0">
      <w:start w:val="1"/>
      <w:numFmt w:val="decimal"/>
      <w:lvlText w:val="%1."/>
      <w:lvlJc w:val="left"/>
      <w:pPr>
        <w:tabs>
          <w:tab w:val="num" w:pos="360"/>
        </w:tabs>
        <w:ind w:left="360" w:hanging="360"/>
      </w:pPr>
    </w:lvl>
  </w:abstractNum>
  <w:abstractNum w:abstractNumId="18" w15:restartNumberingAfterBreak="0">
    <w:nsid w:val="697756A4"/>
    <w:multiLevelType w:val="singleLevel"/>
    <w:tmpl w:val="0C09000F"/>
    <w:lvl w:ilvl="0">
      <w:start w:val="1"/>
      <w:numFmt w:val="decimal"/>
      <w:lvlText w:val="%1."/>
      <w:lvlJc w:val="left"/>
      <w:pPr>
        <w:tabs>
          <w:tab w:val="num" w:pos="360"/>
        </w:tabs>
        <w:ind w:left="360" w:hanging="360"/>
      </w:pPr>
    </w:lvl>
  </w:abstractNum>
  <w:abstractNum w:abstractNumId="19" w15:restartNumberingAfterBreak="0">
    <w:nsid w:val="760C03CE"/>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2"/>
  </w:num>
  <w:num w:numId="3">
    <w:abstractNumId w:val="6"/>
  </w:num>
  <w:num w:numId="4">
    <w:abstractNumId w:val="5"/>
  </w:num>
  <w:num w:numId="5">
    <w:abstractNumId w:val="17"/>
  </w:num>
  <w:num w:numId="6">
    <w:abstractNumId w:val="1"/>
  </w:num>
  <w:num w:numId="7">
    <w:abstractNumId w:val="11"/>
  </w:num>
  <w:num w:numId="8">
    <w:abstractNumId w:val="4"/>
  </w:num>
  <w:num w:numId="9">
    <w:abstractNumId w:val="19"/>
  </w:num>
  <w:num w:numId="10">
    <w:abstractNumId w:val="9"/>
  </w:num>
  <w:num w:numId="11">
    <w:abstractNumId w:val="14"/>
  </w:num>
  <w:num w:numId="12">
    <w:abstractNumId w:val="18"/>
  </w:num>
  <w:num w:numId="13">
    <w:abstractNumId w:val="0"/>
  </w:num>
  <w:num w:numId="14">
    <w:abstractNumId w:val="8"/>
  </w:num>
  <w:num w:numId="15">
    <w:abstractNumId w:val="13"/>
  </w:num>
  <w:num w:numId="16">
    <w:abstractNumId w:val="3"/>
  </w:num>
  <w:num w:numId="17">
    <w:abstractNumId w:val="2"/>
  </w:num>
  <w:num w:numId="18">
    <w:abstractNumId w:val="2"/>
  </w:num>
  <w:num w:numId="19">
    <w:abstractNumId w:val="2"/>
  </w:num>
  <w:num w:numId="20">
    <w:abstractNumId w:val="2"/>
  </w:num>
  <w:num w:numId="21">
    <w:abstractNumId w:val="2"/>
  </w:num>
  <w:num w:numId="22">
    <w:abstractNumId w:val="15"/>
  </w:num>
  <w:num w:numId="23">
    <w:abstractNumId w:val="10"/>
  </w:num>
  <w:num w:numId="24">
    <w:abstractNumId w:val="16"/>
  </w:num>
  <w:num w:numId="25">
    <w:abstractNumId w:val="7"/>
  </w:num>
  <w:num w:numId="26">
    <w:abstractNumId w:val="7"/>
  </w:num>
  <w:num w:numId="27">
    <w:abstractNumId w:val="7"/>
  </w:num>
  <w:num w:numId="28">
    <w:abstractNumId w:val="7"/>
  </w:num>
  <w:num w:numId="29">
    <w:abstractNumId w:val="7"/>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BD2"/>
    <w:rsid w:val="00016EA5"/>
    <w:rsid w:val="00033E17"/>
    <w:rsid w:val="00045970"/>
    <w:rsid w:val="00050F9D"/>
    <w:rsid w:val="000567C5"/>
    <w:rsid w:val="00074D39"/>
    <w:rsid w:val="000A5CC4"/>
    <w:rsid w:val="000C347E"/>
    <w:rsid w:val="000C35F9"/>
    <w:rsid w:val="000F71D0"/>
    <w:rsid w:val="001014E3"/>
    <w:rsid w:val="001040CE"/>
    <w:rsid w:val="00124CBC"/>
    <w:rsid w:val="00136013"/>
    <w:rsid w:val="00147FF2"/>
    <w:rsid w:val="0015736A"/>
    <w:rsid w:val="00165D29"/>
    <w:rsid w:val="00173B8B"/>
    <w:rsid w:val="001C3853"/>
    <w:rsid w:val="001D2160"/>
    <w:rsid w:val="001F3D2C"/>
    <w:rsid w:val="0021638F"/>
    <w:rsid w:val="00221079"/>
    <w:rsid w:val="00232553"/>
    <w:rsid w:val="00241E76"/>
    <w:rsid w:val="0024337C"/>
    <w:rsid w:val="002A0EB1"/>
    <w:rsid w:val="002A5537"/>
    <w:rsid w:val="002C019C"/>
    <w:rsid w:val="002D496D"/>
    <w:rsid w:val="002E7A45"/>
    <w:rsid w:val="002F440A"/>
    <w:rsid w:val="002F604C"/>
    <w:rsid w:val="0030764C"/>
    <w:rsid w:val="00313DFB"/>
    <w:rsid w:val="0032695E"/>
    <w:rsid w:val="0034728D"/>
    <w:rsid w:val="00357E8A"/>
    <w:rsid w:val="00380B08"/>
    <w:rsid w:val="003A6C02"/>
    <w:rsid w:val="003B5514"/>
    <w:rsid w:val="003B5B3B"/>
    <w:rsid w:val="003E1930"/>
    <w:rsid w:val="003E2768"/>
    <w:rsid w:val="003E5E5A"/>
    <w:rsid w:val="003F6D45"/>
    <w:rsid w:val="00402AF5"/>
    <w:rsid w:val="0040429B"/>
    <w:rsid w:val="00434996"/>
    <w:rsid w:val="00447249"/>
    <w:rsid w:val="0046700C"/>
    <w:rsid w:val="004B32FC"/>
    <w:rsid w:val="004B3E53"/>
    <w:rsid w:val="004F0BD2"/>
    <w:rsid w:val="004F3809"/>
    <w:rsid w:val="004F498B"/>
    <w:rsid w:val="00505C99"/>
    <w:rsid w:val="00522190"/>
    <w:rsid w:val="005620CC"/>
    <w:rsid w:val="005B58BF"/>
    <w:rsid w:val="005B5B5A"/>
    <w:rsid w:val="005C1223"/>
    <w:rsid w:val="005C3099"/>
    <w:rsid w:val="005D2587"/>
    <w:rsid w:val="005E0027"/>
    <w:rsid w:val="005E64CA"/>
    <w:rsid w:val="00611D72"/>
    <w:rsid w:val="00634567"/>
    <w:rsid w:val="00664D85"/>
    <w:rsid w:val="00670ED0"/>
    <w:rsid w:val="006A134E"/>
    <w:rsid w:val="006B6327"/>
    <w:rsid w:val="006C5D0C"/>
    <w:rsid w:val="006E35D6"/>
    <w:rsid w:val="006E7B9C"/>
    <w:rsid w:val="006F4305"/>
    <w:rsid w:val="00731634"/>
    <w:rsid w:val="00743A33"/>
    <w:rsid w:val="00752BCE"/>
    <w:rsid w:val="0076501A"/>
    <w:rsid w:val="007814B1"/>
    <w:rsid w:val="00785C91"/>
    <w:rsid w:val="00791FA8"/>
    <w:rsid w:val="007A26E5"/>
    <w:rsid w:val="007A4967"/>
    <w:rsid w:val="007A7A2A"/>
    <w:rsid w:val="007B4726"/>
    <w:rsid w:val="007B4EC0"/>
    <w:rsid w:val="008311F7"/>
    <w:rsid w:val="0084201C"/>
    <w:rsid w:val="0087382A"/>
    <w:rsid w:val="008876C3"/>
    <w:rsid w:val="008B38C9"/>
    <w:rsid w:val="008E5300"/>
    <w:rsid w:val="009114D7"/>
    <w:rsid w:val="009267C1"/>
    <w:rsid w:val="009434E2"/>
    <w:rsid w:val="009550E9"/>
    <w:rsid w:val="00990177"/>
    <w:rsid w:val="009A38C2"/>
    <w:rsid w:val="009C6692"/>
    <w:rsid w:val="00A0706C"/>
    <w:rsid w:val="00A16F68"/>
    <w:rsid w:val="00A32B30"/>
    <w:rsid w:val="00A3360B"/>
    <w:rsid w:val="00A5090C"/>
    <w:rsid w:val="00A542B3"/>
    <w:rsid w:val="00A54C48"/>
    <w:rsid w:val="00A92AAB"/>
    <w:rsid w:val="00A966AC"/>
    <w:rsid w:val="00AB1C37"/>
    <w:rsid w:val="00AC159F"/>
    <w:rsid w:val="00AE1193"/>
    <w:rsid w:val="00B111E4"/>
    <w:rsid w:val="00B122FC"/>
    <w:rsid w:val="00B125A5"/>
    <w:rsid w:val="00B151BF"/>
    <w:rsid w:val="00B23BEF"/>
    <w:rsid w:val="00B66B91"/>
    <w:rsid w:val="00B92F27"/>
    <w:rsid w:val="00BC20E2"/>
    <w:rsid w:val="00C0524F"/>
    <w:rsid w:val="00C119E2"/>
    <w:rsid w:val="00C376E5"/>
    <w:rsid w:val="00C42110"/>
    <w:rsid w:val="00C71BAB"/>
    <w:rsid w:val="00CA60A3"/>
    <w:rsid w:val="00CE30DB"/>
    <w:rsid w:val="00CF34CC"/>
    <w:rsid w:val="00D1026B"/>
    <w:rsid w:val="00D253A3"/>
    <w:rsid w:val="00D44547"/>
    <w:rsid w:val="00D52494"/>
    <w:rsid w:val="00D53C8D"/>
    <w:rsid w:val="00D57E3E"/>
    <w:rsid w:val="00D70415"/>
    <w:rsid w:val="00D734C8"/>
    <w:rsid w:val="00D870FB"/>
    <w:rsid w:val="00D97B96"/>
    <w:rsid w:val="00DA3329"/>
    <w:rsid w:val="00DB309A"/>
    <w:rsid w:val="00DE1DF3"/>
    <w:rsid w:val="00DF0EA2"/>
    <w:rsid w:val="00DF43AA"/>
    <w:rsid w:val="00DF706A"/>
    <w:rsid w:val="00E2138C"/>
    <w:rsid w:val="00E21958"/>
    <w:rsid w:val="00E21D13"/>
    <w:rsid w:val="00EB5830"/>
    <w:rsid w:val="00F02D77"/>
    <w:rsid w:val="00F1295F"/>
    <w:rsid w:val="00F16701"/>
    <w:rsid w:val="00F757AF"/>
    <w:rsid w:val="00F821EB"/>
    <w:rsid w:val="00F860E7"/>
    <w:rsid w:val="00FA4088"/>
    <w:rsid w:val="00FB6168"/>
    <w:rsid w:val="00FC271E"/>
    <w:rsid w:val="00FD25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0F37CE"/>
  <w15:docId w15:val="{F695AEFF-2A2A-40C5-8A39-FBB2A821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6C02"/>
    <w:pPr>
      <w:spacing w:before="60" w:after="60"/>
      <w:jc w:val="both"/>
    </w:pPr>
    <w:rPr>
      <w:sz w:val="24"/>
    </w:rPr>
  </w:style>
  <w:style w:type="paragraph" w:styleId="Ttulo1">
    <w:name w:val="heading 1"/>
    <w:basedOn w:val="Normal"/>
    <w:next w:val="Normal"/>
    <w:qFormat/>
    <w:pPr>
      <w:keepNext/>
      <w:numPr>
        <w:numId w:val="1"/>
      </w:numPr>
      <w:pBdr>
        <w:top w:val="single" w:sz="4" w:space="1" w:color="auto" w:shadow="1"/>
        <w:left w:val="single" w:sz="4" w:space="4" w:color="auto" w:shadow="1"/>
        <w:bottom w:val="single" w:sz="4" w:space="1" w:color="auto" w:shadow="1"/>
        <w:right w:val="single" w:sz="4" w:space="4" w:color="auto" w:shadow="1"/>
      </w:pBdr>
      <w:shd w:val="pct5" w:color="auto" w:fill="FFFFFF"/>
      <w:spacing w:before="240" w:after="120"/>
      <w:outlineLvl w:val="0"/>
    </w:pPr>
    <w:rPr>
      <w:rFonts w:ascii="Arial" w:hAnsi="Arial"/>
      <w:b/>
      <w:kern w:val="28"/>
      <w:sz w:val="28"/>
    </w:rPr>
  </w:style>
  <w:style w:type="paragraph" w:styleId="Ttulo2">
    <w:name w:val="heading 2"/>
    <w:basedOn w:val="Normal"/>
    <w:next w:val="Normal"/>
    <w:qFormat/>
    <w:pPr>
      <w:keepNext/>
      <w:numPr>
        <w:ilvl w:val="1"/>
        <w:numId w:val="1"/>
      </w:numPr>
      <w:spacing w:before="240"/>
      <w:outlineLvl w:val="1"/>
    </w:pPr>
    <w:rPr>
      <w:rFonts w:ascii="Arial" w:hAnsi="Arial"/>
      <w:b/>
      <w:sz w:val="26"/>
    </w:rPr>
  </w:style>
  <w:style w:type="paragraph" w:styleId="Ttulo3">
    <w:name w:val="heading 3"/>
    <w:basedOn w:val="Normal"/>
    <w:next w:val="Normal"/>
    <w:qFormat/>
    <w:rsid w:val="00A5090C"/>
    <w:pPr>
      <w:keepNext/>
      <w:numPr>
        <w:ilvl w:val="2"/>
        <w:numId w:val="1"/>
      </w:numPr>
      <w:spacing w:before="240"/>
      <w:outlineLvl w:val="2"/>
    </w:pPr>
    <w:rPr>
      <w:rFonts w:ascii="Arial" w:hAnsi="Arial"/>
      <w:b/>
      <w:sz w:val="22"/>
    </w:rPr>
  </w:style>
  <w:style w:type="paragraph" w:styleId="Ttulo4">
    <w:name w:val="heading 4"/>
    <w:basedOn w:val="Normal"/>
    <w:next w:val="Normal"/>
    <w:qFormat/>
    <w:pPr>
      <w:keepNext/>
      <w:numPr>
        <w:ilvl w:val="3"/>
        <w:numId w:val="1"/>
      </w:numPr>
      <w:spacing w:before="240"/>
      <w:outlineLvl w:val="3"/>
    </w:pPr>
    <w:rPr>
      <w:rFonts w:ascii="Arial" w:hAnsi="Arial"/>
    </w:rPr>
  </w:style>
  <w:style w:type="paragraph" w:styleId="Ttulo5">
    <w:name w:val="heading 5"/>
    <w:basedOn w:val="Normal"/>
    <w:next w:val="Normal"/>
    <w:qFormat/>
    <w:pPr>
      <w:numPr>
        <w:ilvl w:val="4"/>
        <w:numId w:val="1"/>
      </w:numPr>
      <w:spacing w:before="240"/>
      <w:outlineLvl w:val="4"/>
    </w:pPr>
    <w:rPr>
      <w:rFonts w:ascii="Arial" w:hAnsi="Arial"/>
    </w:rPr>
  </w:style>
  <w:style w:type="paragraph" w:styleId="Ttulo6">
    <w:name w:val="heading 6"/>
    <w:basedOn w:val="Normal"/>
    <w:next w:val="Normal"/>
    <w:qFormat/>
    <w:pPr>
      <w:numPr>
        <w:ilvl w:val="5"/>
        <w:numId w:val="1"/>
      </w:numPr>
      <w:spacing w:before="240"/>
      <w:outlineLvl w:val="5"/>
    </w:pPr>
    <w:rPr>
      <w:rFonts w:ascii="Arial" w:hAnsi="Arial"/>
      <w:sz w:val="22"/>
    </w:rPr>
  </w:style>
  <w:style w:type="paragraph" w:styleId="Ttulo7">
    <w:name w:val="heading 7"/>
    <w:basedOn w:val="Normal"/>
    <w:next w:val="Normal"/>
    <w:qFormat/>
    <w:pPr>
      <w:numPr>
        <w:ilvl w:val="6"/>
        <w:numId w:val="1"/>
      </w:numPr>
      <w:spacing w:before="240"/>
      <w:outlineLvl w:val="6"/>
    </w:pPr>
    <w:rPr>
      <w:rFonts w:ascii="Arial" w:hAnsi="Arial"/>
      <w:sz w:val="22"/>
    </w:rPr>
  </w:style>
  <w:style w:type="paragraph" w:styleId="Ttulo8">
    <w:name w:val="heading 8"/>
    <w:basedOn w:val="Normal"/>
    <w:next w:val="Normal"/>
    <w:qFormat/>
    <w:pPr>
      <w:numPr>
        <w:ilvl w:val="7"/>
        <w:numId w:val="1"/>
      </w:numPr>
      <w:spacing w:before="240"/>
      <w:outlineLvl w:val="7"/>
    </w:pPr>
    <w:rPr>
      <w:rFonts w:ascii="Arial" w:hAnsi="Arial"/>
      <w:sz w:val="20"/>
    </w:rPr>
  </w:style>
  <w:style w:type="paragraph" w:styleId="Ttulo9">
    <w:name w:val="heading 9"/>
    <w:basedOn w:val="Normal"/>
    <w:next w:val="Normal"/>
    <w:qFormat/>
    <w:pPr>
      <w:numPr>
        <w:ilvl w:val="8"/>
        <w:numId w:val="1"/>
      </w:numPr>
      <w:spacing w:before="240"/>
      <w:outlineLvl w:val="8"/>
    </w:pPr>
    <w:rPr>
      <w:rFonts w:ascii="Arial" w:hAnsi="Arial"/>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pPr>
      <w:shd w:val="clear" w:color="auto" w:fill="000080"/>
    </w:pPr>
    <w:rPr>
      <w:rFonts w:ascii="Tahoma" w:hAnsi="Tahoma"/>
    </w:rPr>
  </w:style>
  <w:style w:type="paragraph" w:styleId="Corpodetexto">
    <w:name w:val="Body Text"/>
    <w:basedOn w:val="Normal"/>
    <w:pPr>
      <w:keepLines/>
      <w:widowControl w:val="0"/>
      <w:spacing w:before="0" w:after="120" w:line="240" w:lineRule="atLeast"/>
      <w:ind w:left="720"/>
      <w:jc w:val="left"/>
    </w:pPr>
    <w:rPr>
      <w:sz w:val="20"/>
      <w:lang w:val="en-US"/>
    </w:rPr>
  </w:style>
  <w:style w:type="character" w:styleId="Hyperlink">
    <w:name w:val="Hyperlink"/>
    <w:basedOn w:val="Fontepargpadro"/>
    <w:rPr>
      <w:color w:val="0000FF"/>
      <w:u w:val="single"/>
    </w:rPr>
  </w:style>
  <w:style w:type="paragraph" w:styleId="Cabealho">
    <w:name w:val="header"/>
    <w:basedOn w:val="Normal"/>
    <w:pPr>
      <w:tabs>
        <w:tab w:val="center" w:pos="4153"/>
        <w:tab w:val="right" w:pos="8306"/>
      </w:tabs>
    </w:pPr>
    <w:rPr>
      <w:rFonts w:ascii="Arial" w:hAnsi="Arial"/>
      <w:sz w:val="20"/>
    </w:rPr>
  </w:style>
  <w:style w:type="paragraph" w:styleId="Numerada">
    <w:name w:val="List Number"/>
    <w:basedOn w:val="Normal"/>
    <w:pPr>
      <w:numPr>
        <w:numId w:val="6"/>
      </w:numPr>
    </w:pPr>
  </w:style>
  <w:style w:type="paragraph" w:styleId="Commarcadores">
    <w:name w:val="List Bullet"/>
    <w:basedOn w:val="Normal"/>
    <w:autoRedefine/>
    <w:pPr>
      <w:spacing w:after="0"/>
    </w:pPr>
  </w:style>
  <w:style w:type="paragraph" w:styleId="Rodap">
    <w:name w:val="footer"/>
    <w:basedOn w:val="Normal"/>
    <w:pPr>
      <w:tabs>
        <w:tab w:val="center" w:pos="4153"/>
        <w:tab w:val="right" w:pos="8306"/>
      </w:tabs>
      <w:spacing w:after="0"/>
    </w:pPr>
    <w:rPr>
      <w:rFonts w:ascii="Arial" w:hAnsi="Arial"/>
      <w:sz w:val="16"/>
    </w:rPr>
  </w:style>
  <w:style w:type="paragraph" w:customStyle="1" w:styleId="titulo">
    <w:name w:val="titulo"/>
    <w:basedOn w:val="Normal"/>
    <w:next w:val="versao"/>
    <w:pPr>
      <w:spacing w:before="5280"/>
      <w:jc w:val="right"/>
    </w:pPr>
    <w:rPr>
      <w:rFonts w:ascii="Arial" w:hAnsi="Arial"/>
      <w:b/>
      <w:sz w:val="36"/>
    </w:rPr>
  </w:style>
  <w:style w:type="paragraph" w:customStyle="1" w:styleId="versao">
    <w:name w:val="versao"/>
    <w:basedOn w:val="titulo"/>
    <w:next w:val="Normal"/>
    <w:pPr>
      <w:spacing w:before="0" w:after="0"/>
    </w:pPr>
    <w:rPr>
      <w:sz w:val="28"/>
    </w:rPr>
  </w:style>
  <w:style w:type="character" w:styleId="Nmerodepgina">
    <w:name w:val="page number"/>
    <w:basedOn w:val="Fontepargpadro"/>
  </w:style>
  <w:style w:type="character" w:styleId="HiperlinkVisitado">
    <w:name w:val="FollowedHyperlink"/>
    <w:basedOn w:val="Fontepargpadro"/>
    <w:rPr>
      <w:color w:val="800080"/>
      <w:u w:val="single"/>
    </w:rPr>
  </w:style>
  <w:style w:type="paragraph" w:styleId="Corpodetexto2">
    <w:name w:val="Body Text 2"/>
    <w:basedOn w:val="Normal"/>
    <w:pPr>
      <w:spacing w:before="0" w:after="180"/>
    </w:pPr>
    <w:rPr>
      <w:i/>
    </w:rPr>
  </w:style>
  <w:style w:type="paragraph" w:customStyle="1" w:styleId="sistema">
    <w:name w:val="sistema"/>
    <w:basedOn w:val="titulo"/>
    <w:pPr>
      <w:spacing w:before="0" w:after="240"/>
    </w:pPr>
    <w:rPr>
      <w:i/>
    </w:rPr>
  </w:style>
  <w:style w:type="paragraph" w:customStyle="1" w:styleId="instrucaodepreenchimento">
    <w:name w:val="instrucao de preenchimento"/>
    <w:basedOn w:val="Normal"/>
    <w:next w:val="Normal"/>
    <w:rPr>
      <w:i/>
      <w:color w:val="0000FF"/>
    </w:rPr>
  </w:style>
  <w:style w:type="paragraph" w:customStyle="1" w:styleId="conteudo">
    <w:name w:val="conteudo"/>
    <w:basedOn w:val="Normal"/>
    <w:pPr>
      <w:spacing w:before="360" w:after="120"/>
    </w:pPr>
    <w:rPr>
      <w:rFonts w:ascii="Arial" w:hAnsi="Arial"/>
      <w:b/>
      <w:sz w:val="28"/>
    </w:rPr>
  </w:style>
  <w:style w:type="paragraph" w:styleId="Sumrio1">
    <w:name w:val="toc 1"/>
    <w:basedOn w:val="Normal"/>
    <w:next w:val="Normal"/>
    <w:autoRedefine/>
    <w:semiHidden/>
    <w:pPr>
      <w:spacing w:before="120" w:after="120"/>
      <w:jc w:val="left"/>
    </w:pPr>
    <w:rPr>
      <w:b/>
      <w:caps/>
      <w:sz w:val="20"/>
    </w:rPr>
  </w:style>
  <w:style w:type="paragraph" w:styleId="Sumrio2">
    <w:name w:val="toc 2"/>
    <w:basedOn w:val="Normal"/>
    <w:next w:val="Normal"/>
    <w:autoRedefine/>
    <w:semiHidden/>
    <w:pPr>
      <w:spacing w:before="0" w:after="0"/>
      <w:ind w:left="240"/>
      <w:jc w:val="left"/>
    </w:pPr>
    <w:rPr>
      <w:smallCaps/>
      <w:sz w:val="20"/>
    </w:rPr>
  </w:style>
  <w:style w:type="paragraph" w:styleId="Sumrio3">
    <w:name w:val="toc 3"/>
    <w:basedOn w:val="Normal"/>
    <w:next w:val="Normal"/>
    <w:autoRedefine/>
    <w:semiHidden/>
    <w:pPr>
      <w:spacing w:before="0" w:after="0"/>
      <w:ind w:left="480"/>
      <w:jc w:val="left"/>
    </w:pPr>
    <w:rPr>
      <w:i/>
      <w:sz w:val="20"/>
    </w:rPr>
  </w:style>
  <w:style w:type="paragraph" w:styleId="Sumrio4">
    <w:name w:val="toc 4"/>
    <w:basedOn w:val="Normal"/>
    <w:next w:val="Normal"/>
    <w:autoRedefine/>
    <w:semiHidden/>
    <w:pPr>
      <w:spacing w:before="0" w:after="0"/>
      <w:ind w:left="720"/>
      <w:jc w:val="left"/>
    </w:pPr>
    <w:rPr>
      <w:sz w:val="18"/>
    </w:rPr>
  </w:style>
  <w:style w:type="paragraph" w:styleId="Sumrio5">
    <w:name w:val="toc 5"/>
    <w:basedOn w:val="Normal"/>
    <w:next w:val="Normal"/>
    <w:autoRedefine/>
    <w:semiHidden/>
    <w:pPr>
      <w:spacing w:before="0" w:after="0"/>
      <w:ind w:left="960"/>
      <w:jc w:val="left"/>
    </w:pPr>
    <w:rPr>
      <w:sz w:val="18"/>
    </w:rPr>
  </w:style>
  <w:style w:type="paragraph" w:styleId="Sumrio6">
    <w:name w:val="toc 6"/>
    <w:basedOn w:val="Normal"/>
    <w:next w:val="Normal"/>
    <w:autoRedefine/>
    <w:semiHidden/>
    <w:pPr>
      <w:spacing w:before="0" w:after="0"/>
      <w:ind w:left="1200"/>
      <w:jc w:val="left"/>
    </w:pPr>
    <w:rPr>
      <w:sz w:val="18"/>
    </w:rPr>
  </w:style>
  <w:style w:type="paragraph" w:styleId="Sumrio7">
    <w:name w:val="toc 7"/>
    <w:basedOn w:val="Normal"/>
    <w:next w:val="Normal"/>
    <w:autoRedefine/>
    <w:semiHidden/>
    <w:pPr>
      <w:spacing w:before="0" w:after="0"/>
      <w:ind w:left="1440"/>
      <w:jc w:val="left"/>
    </w:pPr>
    <w:rPr>
      <w:sz w:val="18"/>
    </w:rPr>
  </w:style>
  <w:style w:type="paragraph" w:styleId="Sumrio8">
    <w:name w:val="toc 8"/>
    <w:basedOn w:val="Normal"/>
    <w:next w:val="Normal"/>
    <w:autoRedefine/>
    <w:semiHidden/>
    <w:pPr>
      <w:spacing w:before="0" w:after="0"/>
      <w:ind w:left="1680"/>
      <w:jc w:val="left"/>
    </w:pPr>
    <w:rPr>
      <w:sz w:val="18"/>
    </w:rPr>
  </w:style>
  <w:style w:type="paragraph" w:styleId="Sumrio9">
    <w:name w:val="toc 9"/>
    <w:basedOn w:val="Normal"/>
    <w:next w:val="Normal"/>
    <w:autoRedefine/>
    <w:semiHidden/>
    <w:pPr>
      <w:spacing w:before="0" w:after="0"/>
      <w:ind w:left="1920"/>
      <w:jc w:val="left"/>
    </w:pPr>
    <w:rPr>
      <w:sz w:val="18"/>
    </w:rPr>
  </w:style>
  <w:style w:type="paragraph" w:customStyle="1" w:styleId="Tabletext">
    <w:name w:val="Tabletext"/>
    <w:basedOn w:val="Normal"/>
    <w:pPr>
      <w:keepLines/>
      <w:widowControl w:val="0"/>
      <w:spacing w:line="240" w:lineRule="atLeast"/>
      <w:ind w:left="284"/>
      <w:jc w:val="left"/>
    </w:pPr>
    <w:rPr>
      <w:rFonts w:ascii="Arial" w:hAnsi="Arial"/>
      <w:sz w:val="20"/>
      <w:lang w:val="en-US"/>
    </w:rPr>
  </w:style>
  <w:style w:type="paragraph" w:customStyle="1" w:styleId="Padro">
    <w:name w:val="Padrão"/>
    <w:pPr>
      <w:autoSpaceDE w:val="0"/>
      <w:autoSpaceDN w:val="0"/>
      <w:adjustRightInd w:val="0"/>
    </w:pPr>
    <w:rPr>
      <w:szCs w:val="24"/>
    </w:rPr>
  </w:style>
  <w:style w:type="character" w:styleId="Refdecomentrio">
    <w:name w:val="annotation reference"/>
    <w:basedOn w:val="Fontepargpadro"/>
    <w:semiHidden/>
    <w:rsid w:val="00DA3329"/>
    <w:rPr>
      <w:sz w:val="16"/>
      <w:szCs w:val="16"/>
    </w:rPr>
  </w:style>
  <w:style w:type="paragraph" w:styleId="Textodecomentrio">
    <w:name w:val="annotation text"/>
    <w:basedOn w:val="Normal"/>
    <w:semiHidden/>
    <w:rsid w:val="00DA3329"/>
    <w:rPr>
      <w:sz w:val="20"/>
    </w:rPr>
  </w:style>
  <w:style w:type="paragraph" w:styleId="Assuntodocomentrio">
    <w:name w:val="annotation subject"/>
    <w:basedOn w:val="Textodecomentrio"/>
    <w:next w:val="Textodecomentrio"/>
    <w:semiHidden/>
    <w:rsid w:val="00DA3329"/>
    <w:rPr>
      <w:b/>
      <w:bCs/>
    </w:rPr>
  </w:style>
  <w:style w:type="paragraph" w:styleId="Textodebalo">
    <w:name w:val="Balloon Text"/>
    <w:basedOn w:val="Normal"/>
    <w:semiHidden/>
    <w:rsid w:val="00DA3329"/>
    <w:rPr>
      <w:rFonts w:ascii="Tahoma" w:hAnsi="Tahoma" w:cs="Tahoma"/>
      <w:sz w:val="16"/>
      <w:szCs w:val="16"/>
    </w:rPr>
  </w:style>
  <w:style w:type="table" w:styleId="Tabelacomgrade">
    <w:name w:val="Table Grid"/>
    <w:basedOn w:val="Tabelanormal"/>
    <w:rsid w:val="0021638F"/>
    <w:pPr>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H:\GDSI\metodologia\Planejamento&amp;Gerenciamento\modelos\planoProjeto.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planoProjeto</Template>
  <TotalTime>0</TotalTime>
  <Pages>12</Pages>
  <Words>2763</Words>
  <Characters>14924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Template para o Plano do projeto</vt:lpstr>
    </vt:vector>
  </TitlesOfParts>
  <Company>CESAR - Qualiti</Company>
  <LinksUpToDate>false</LinksUpToDate>
  <CharactersWithSpaces>17652</CharactersWithSpaces>
  <SharedDoc>false</SharedDoc>
  <HLinks>
    <vt:vector size="36" baseType="variant">
      <vt:variant>
        <vt:i4>6684872</vt:i4>
      </vt:variant>
      <vt:variant>
        <vt:i4>99</vt:i4>
      </vt:variant>
      <vt:variant>
        <vt:i4>0</vt:i4>
      </vt:variant>
      <vt:variant>
        <vt:i4>5</vt:i4>
      </vt:variant>
      <vt:variant>
        <vt:lpwstr/>
      </vt:variant>
      <vt:variant>
        <vt:lpwstr>_Glossário</vt:lpwstr>
      </vt:variant>
      <vt:variant>
        <vt:i4>6684872</vt:i4>
      </vt:variant>
      <vt:variant>
        <vt:i4>96</vt:i4>
      </vt:variant>
      <vt:variant>
        <vt:i4>0</vt:i4>
      </vt:variant>
      <vt:variant>
        <vt:i4>5</vt:i4>
      </vt:variant>
      <vt:variant>
        <vt:lpwstr/>
      </vt:variant>
      <vt:variant>
        <vt:lpwstr>_Glossário</vt:lpwstr>
      </vt:variant>
      <vt:variant>
        <vt:i4>6684872</vt:i4>
      </vt:variant>
      <vt:variant>
        <vt:i4>93</vt:i4>
      </vt:variant>
      <vt:variant>
        <vt:i4>0</vt:i4>
      </vt:variant>
      <vt:variant>
        <vt:i4>5</vt:i4>
      </vt:variant>
      <vt:variant>
        <vt:lpwstr/>
      </vt:variant>
      <vt:variant>
        <vt:lpwstr>_Glossário</vt:lpwstr>
      </vt:variant>
      <vt:variant>
        <vt:i4>6684872</vt:i4>
      </vt:variant>
      <vt:variant>
        <vt:i4>90</vt:i4>
      </vt:variant>
      <vt:variant>
        <vt:i4>0</vt:i4>
      </vt:variant>
      <vt:variant>
        <vt:i4>5</vt:i4>
      </vt:variant>
      <vt:variant>
        <vt:lpwstr/>
      </vt:variant>
      <vt:variant>
        <vt:lpwstr>_Glossário</vt:lpwstr>
      </vt:variant>
      <vt:variant>
        <vt:i4>6684872</vt:i4>
      </vt:variant>
      <vt:variant>
        <vt:i4>87</vt:i4>
      </vt:variant>
      <vt:variant>
        <vt:i4>0</vt:i4>
      </vt:variant>
      <vt:variant>
        <vt:i4>5</vt:i4>
      </vt:variant>
      <vt:variant>
        <vt:lpwstr/>
      </vt:variant>
      <vt:variant>
        <vt:lpwstr>_Glossário</vt:lpwstr>
      </vt:variant>
      <vt:variant>
        <vt:i4>6684872</vt:i4>
      </vt:variant>
      <vt:variant>
        <vt:i4>84</vt:i4>
      </vt:variant>
      <vt:variant>
        <vt:i4>0</vt:i4>
      </vt:variant>
      <vt:variant>
        <vt:i4>5</vt:i4>
      </vt:variant>
      <vt:variant>
        <vt:lpwstr/>
      </vt:variant>
      <vt:variant>
        <vt:lpwstr>_Glossário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o Plano do projeto</dc:title>
  <dc:subject>Metodologia Emprel</dc:subject>
  <dc:creator>1334</dc:creator>
  <cp:lastModifiedBy>Brunno Wagner</cp:lastModifiedBy>
  <cp:revision>3</cp:revision>
  <cp:lastPrinted>2000-12-05T11:23:00Z</cp:lastPrinted>
  <dcterms:created xsi:type="dcterms:W3CDTF">2021-08-03T05:00:00Z</dcterms:created>
  <dcterms:modified xsi:type="dcterms:W3CDTF">2021-08-03T05:00:00Z</dcterms:modified>
</cp:coreProperties>
</file>